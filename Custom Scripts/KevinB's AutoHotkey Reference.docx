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8AEC" w14:textId="77777777" w:rsidR="00664B20" w:rsidRDefault="00AE66E0"/>
    <w:sectPr w:rsidR="00664B20" w:rsidSect="00620CA1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E0"/>
    <w:rsid w:val="00015456"/>
    <w:rsid w:val="00620CA1"/>
    <w:rsid w:val="006255C7"/>
    <w:rsid w:val="00872D14"/>
    <w:rsid w:val="00923FD2"/>
    <w:rsid w:val="00A250B8"/>
    <w:rsid w:val="00AE66E0"/>
    <w:rsid w:val="00AF7FC1"/>
    <w:rsid w:val="00B6522D"/>
    <w:rsid w:val="00CA4792"/>
    <w:rsid w:val="00CC03E4"/>
    <w:rsid w:val="00EA7300"/>
    <w:rsid w:val="00FC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3FC7"/>
  <w15:chartTrackingRefBased/>
  <w15:docId w15:val="{992963B8-FDBC-4818-A93E-785377A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next w:val="Normal"/>
    <w:link w:val="Style3Char"/>
    <w:qFormat/>
    <w:rsid w:val="00AF7FC1"/>
    <w:rPr>
      <w:rFonts w:ascii="Bitstream Vera Sans Mono" w:eastAsia="Times New Roman" w:hAnsi="Bitstream Vera Sans Mono" w:cs="Times New Roman"/>
      <w:b/>
      <w:bCs/>
      <w:color w:val="2F5496" w:themeColor="accent1" w:themeShade="BF"/>
      <w:sz w:val="20"/>
      <w:szCs w:val="24"/>
    </w:rPr>
  </w:style>
  <w:style w:type="character" w:customStyle="1" w:styleId="Style3Char">
    <w:name w:val="Style3 Char"/>
    <w:basedOn w:val="DefaultParagraphFont"/>
    <w:link w:val="Style3"/>
    <w:rsid w:val="00872D14"/>
    <w:rPr>
      <w:rFonts w:ascii="Bitstream Vera Sans Mono" w:eastAsia="Times New Roman" w:hAnsi="Bitstream Vera Sans Mono" w:cs="Times New Roman"/>
      <w:b/>
      <w:bCs/>
      <w:color w:val="2F5496" w:themeColor="accent1" w:themeShade="BF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2D14"/>
    <w:rPr>
      <w:color w:val="5A5A5A" w:themeColor="text1" w:themeTint="A5"/>
      <w:spacing w:val="15"/>
    </w:rPr>
  </w:style>
  <w:style w:type="character" w:customStyle="1" w:styleId="Style1">
    <w:name w:val="Style1"/>
    <w:basedOn w:val="DefaultParagraphFont"/>
    <w:uiPriority w:val="1"/>
    <w:qFormat/>
    <w:rsid w:val="00872D14"/>
    <w:rPr>
      <w:rFonts w:ascii="Inconsolata" w:hAnsi="Inconsolata"/>
      <w:b w:val="0"/>
      <w:i/>
      <w:color w:val="C5E0B3" w:themeColor="accent6" w:themeTint="66"/>
      <w:sz w:val="20"/>
      <w:szCs w:val="20"/>
    </w:rPr>
  </w:style>
  <w:style w:type="character" w:customStyle="1" w:styleId="CODEInline">
    <w:name w:val="CODE (Inline)"/>
    <w:basedOn w:val="CODEChar"/>
    <w:uiPriority w:val="1"/>
    <w:qFormat/>
    <w:rsid w:val="00AF7FC1"/>
    <w:rPr>
      <w:rFonts w:ascii="Bitstream Vera Sans Mono" w:eastAsiaTheme="minorEastAsia" w:hAnsi="Bitstream Vera Sans Mono" w:cs="Courier New"/>
      <w:b w:val="0"/>
      <w:i w:val="0"/>
      <w:color w:val="auto"/>
      <w:sz w:val="20"/>
      <w:u w:val="none"/>
      <w:shd w:val="clear" w:color="auto" w:fill="E7E6E6" w:themeFill="background2"/>
      <w:lang w:eastAsia="ja-JP"/>
    </w:rPr>
  </w:style>
  <w:style w:type="character" w:styleId="SubtleEmphasis">
    <w:name w:val="Subtle Emphasis"/>
    <w:basedOn w:val="DefaultParagraphFont"/>
    <w:uiPriority w:val="19"/>
    <w:qFormat/>
    <w:rsid w:val="00872D14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7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Accent1">
    <w:name w:val="CODE - Accent 1"/>
    <w:basedOn w:val="CODE"/>
    <w:link w:val="CODE-Accent1Char"/>
    <w:autoRedefine/>
    <w:qFormat/>
    <w:rsid w:val="00872D14"/>
    <w:rPr>
      <w:color w:val="4472C4" w:themeColor="accent1"/>
      <w14:textFill>
        <w14:solidFill>
          <w14:schemeClr w14:val="accent1">
            <w14:alpha w14:val="45000"/>
          </w14:schemeClr>
        </w14:solidFill>
      </w14:textFill>
    </w:rPr>
  </w:style>
  <w:style w:type="character" w:customStyle="1" w:styleId="CODE-Accent1Char">
    <w:name w:val="CODE - Accent 1 Char"/>
    <w:basedOn w:val="CODEChar"/>
    <w:link w:val="CODE-Accent1"/>
    <w:rsid w:val="00872D14"/>
    <w:rPr>
      <w:rFonts w:ascii="Bitstream Vera Sans Mono" w:hAnsi="Bitstream Vera Sans Mono" w:cs="Courier New"/>
      <w:color w:val="4472C4" w:themeColor="accent1"/>
      <w:sz w:val="20"/>
      <w:shd w:val="clear" w:color="auto" w:fill="E7E6E6" w:themeFill="background2"/>
      <w14:textFill>
        <w14:solidFill>
          <w14:schemeClr w14:val="accent1">
            <w14:alpha w14:val="45000"/>
          </w14:schemeClr>
        </w14:solidFill>
      </w14:textFill>
    </w:rPr>
  </w:style>
  <w:style w:type="paragraph" w:customStyle="1" w:styleId="CODE-Accent2">
    <w:name w:val="CODE - Accent 2"/>
    <w:basedOn w:val="CODE"/>
    <w:link w:val="CODE-Accent2Char"/>
    <w:autoRedefine/>
    <w:qFormat/>
    <w:rsid w:val="00872D14"/>
    <w:rPr>
      <w:color w:val="ED7D31" w:themeColor="accent2"/>
      <w14:textFill>
        <w14:solidFill>
          <w14:schemeClr w14:val="accent2">
            <w14:alpha w14:val="45000"/>
          </w14:schemeClr>
        </w14:solidFill>
      </w14:textFill>
    </w:rPr>
  </w:style>
  <w:style w:type="character" w:customStyle="1" w:styleId="CODE-Accent2Char">
    <w:name w:val="CODE - Accent 2 Char"/>
    <w:basedOn w:val="CODEChar"/>
    <w:link w:val="CODE-Accent2"/>
    <w:rsid w:val="00872D14"/>
    <w:rPr>
      <w:rFonts w:ascii="Bitstream Vera Sans Mono" w:hAnsi="Bitstream Vera Sans Mono" w:cs="Courier New"/>
      <w:color w:val="ED7D31" w:themeColor="accent2"/>
      <w:sz w:val="20"/>
      <w:shd w:val="clear" w:color="auto" w:fill="E7E6E6" w:themeFill="background2"/>
      <w14:textFill>
        <w14:solidFill>
          <w14:schemeClr w14:val="accent2">
            <w14:alpha w14:val="45000"/>
          </w14:schemeClr>
        </w14:solidFill>
      </w14:textFill>
    </w:rPr>
  </w:style>
  <w:style w:type="paragraph" w:customStyle="1" w:styleId="CODE">
    <w:name w:val="CODE"/>
    <w:basedOn w:val="Normal"/>
    <w:link w:val="CODEChar"/>
    <w:autoRedefine/>
    <w:qFormat/>
    <w:rsid w:val="00AF7FC1"/>
    <w:pPr>
      <w:pBdr>
        <w:top w:val="single" w:sz="8" w:space="1" w:color="AEAAAA" w:themeColor="background2" w:themeShade="BF" w:shadow="1"/>
        <w:left w:val="single" w:sz="8" w:space="4" w:color="AEAAAA" w:themeColor="background2" w:themeShade="BF" w:shadow="1"/>
        <w:bottom w:val="single" w:sz="8" w:space="1" w:color="AEAAAA" w:themeColor="background2" w:themeShade="BF" w:shadow="1"/>
        <w:right w:val="single" w:sz="8" w:space="4" w:color="AEAAAA" w:themeColor="background2" w:themeShade="BF" w:shadow="1"/>
      </w:pBdr>
      <w:shd w:val="clear" w:color="auto" w:fill="E7E6E6" w:themeFill="background2"/>
      <w:autoSpaceDE w:val="0"/>
      <w:autoSpaceDN w:val="0"/>
      <w:adjustRightInd w:val="0"/>
    </w:pPr>
    <w:rPr>
      <w:rFonts w:ascii="Bitstream Vera Sans Mono" w:hAnsi="Bitstream Vera Sans Mono" w:cs="Courier New"/>
      <w:color w:val="000000" w:themeColor="text1"/>
      <w:sz w:val="20"/>
      <w14:textFill>
        <w14:solidFill>
          <w14:schemeClr w14:val="tx1">
            <w14:alpha w14:val="45000"/>
          </w14:schemeClr>
        </w14:solidFill>
      </w14:textFill>
    </w:rPr>
  </w:style>
  <w:style w:type="character" w:customStyle="1" w:styleId="CODEChar">
    <w:name w:val="CODE Char"/>
    <w:basedOn w:val="DefaultParagraphFont"/>
    <w:link w:val="CODE"/>
    <w:rsid w:val="00AF7FC1"/>
    <w:rPr>
      <w:rFonts w:ascii="Bitstream Vera Sans Mono" w:hAnsi="Bitstream Vera Sans Mono" w:cs="Courier New"/>
      <w:color w:val="000000" w:themeColor="text1"/>
      <w:sz w:val="20"/>
      <w:shd w:val="clear" w:color="auto" w:fill="E7E6E6" w:themeFill="background2"/>
      <w14:textFill>
        <w14:solidFill>
          <w14:schemeClr w14:val="tx1">
            <w14:alpha w14:val="45000"/>
          </w14:schemeClr>
        </w14:solidFill>
      </w14:textFill>
    </w:rPr>
  </w:style>
  <w:style w:type="table" w:customStyle="1" w:styleId="Style2">
    <w:name w:val="Style2"/>
    <w:basedOn w:val="TableNormal"/>
    <w:uiPriority w:val="99"/>
    <w:rsid w:val="00872D14"/>
    <w:tblPr>
      <w:tblStyleRowBandSize w:val="1"/>
      <w:tblStyleColBandSize w:val="1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color w:val="44546A" w:themeColor="text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B4C6E7" w:themeFill="accent1" w:themeFillTint="66"/>
      </w:tcPr>
    </w:tblStylePr>
    <w:tblStylePr w:type="band2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</w:style>
  <w:style w:type="paragraph" w:customStyle="1" w:styleId="CODE-Accent3">
    <w:name w:val="CODE - Accent 3"/>
    <w:basedOn w:val="CODE"/>
    <w:autoRedefine/>
    <w:qFormat/>
    <w:rsid w:val="00AF7FC1"/>
    <w:rPr>
      <w:color w:val="A5A5A5" w:themeColor="accent3"/>
      <w14:textFill>
        <w14:solidFill>
          <w14:schemeClr w14:val="accent3">
            <w14:alpha w14:val="45000"/>
          </w14:schemeClr>
        </w14:solidFill>
      </w14:textFill>
    </w:rPr>
  </w:style>
  <w:style w:type="paragraph" w:customStyle="1" w:styleId="Body-Serif1">
    <w:name w:val="Body - Serif 1"/>
    <w:basedOn w:val="Normal"/>
    <w:link w:val="Body-Serif1Char"/>
    <w:autoRedefine/>
    <w:qFormat/>
    <w:rsid w:val="00AF7FC1"/>
    <w:rPr>
      <w:rFonts w:asciiTheme="minorEastAsia" w:hAnsiTheme="minorEastAsia"/>
    </w:rPr>
  </w:style>
  <w:style w:type="character" w:customStyle="1" w:styleId="Body-Serif1Char">
    <w:name w:val="Body - Serif 1 Char"/>
    <w:basedOn w:val="DefaultParagraphFont"/>
    <w:link w:val="Body-Serif1"/>
    <w:rsid w:val="00AF7FC1"/>
    <w:rPr>
      <w:rFonts w:asciiTheme="minorEastAsia" w:hAnsiTheme="minorEastAsia"/>
    </w:rPr>
  </w:style>
  <w:style w:type="paragraph" w:customStyle="1" w:styleId="Body-Sans1">
    <w:name w:val="Body - Sans 1"/>
    <w:basedOn w:val="Normal"/>
    <w:link w:val="Body-Sans1Char"/>
    <w:autoRedefine/>
    <w:qFormat/>
    <w:rsid w:val="00AF7FC1"/>
    <w:rPr>
      <w:rFonts w:ascii="Gadugi" w:hAnsi="Gadugi"/>
    </w:rPr>
  </w:style>
  <w:style w:type="character" w:customStyle="1" w:styleId="Body-Sans1Char">
    <w:name w:val="Body - Sans 1 Char"/>
    <w:basedOn w:val="DefaultParagraphFont"/>
    <w:link w:val="Body-Sans1"/>
    <w:rsid w:val="00AF7FC1"/>
    <w:rPr>
      <w:rFonts w:ascii="Gadugi" w:hAnsi="Gadugi"/>
    </w:rPr>
  </w:style>
  <w:style w:type="paragraph" w:customStyle="1" w:styleId="CODE-Accent4">
    <w:name w:val="CODE - Accent 4"/>
    <w:basedOn w:val="CODE"/>
    <w:autoRedefine/>
    <w:qFormat/>
    <w:rsid w:val="00AF7FC1"/>
    <w:rPr>
      <w:color w:val="FFC000" w:themeColor="accent4"/>
      <w14:textFill>
        <w14:solidFill>
          <w14:schemeClr w14:val="accent4">
            <w14:alpha w14:val="45000"/>
          </w14:schemeClr>
        </w14:solidFill>
      </w14:textFill>
    </w:rPr>
  </w:style>
  <w:style w:type="paragraph" w:customStyle="1" w:styleId="CODE-Accent5">
    <w:name w:val="CODE - Accent 5"/>
    <w:basedOn w:val="CODE"/>
    <w:link w:val="CODE-Accent5Char"/>
    <w:autoRedefine/>
    <w:qFormat/>
    <w:rsid w:val="00872D14"/>
    <w:rPr>
      <w:color w:val="5B9BD5" w:themeColor="accent5"/>
      <w14:textFill>
        <w14:solidFill>
          <w14:schemeClr w14:val="accent5">
            <w14:alpha w14:val="45000"/>
          </w14:schemeClr>
        </w14:solidFill>
      </w14:textFill>
    </w:rPr>
  </w:style>
  <w:style w:type="character" w:customStyle="1" w:styleId="CODE-Accent5Char">
    <w:name w:val="CODE - Accent 5 Char"/>
    <w:basedOn w:val="CODEChar"/>
    <w:link w:val="CODE-Accent5"/>
    <w:rsid w:val="00872D14"/>
    <w:rPr>
      <w:rFonts w:ascii="Bitstream Vera Sans Mono" w:hAnsi="Bitstream Vera Sans Mono" w:cs="Courier New"/>
      <w:color w:val="5B9BD5" w:themeColor="accent5"/>
      <w:sz w:val="20"/>
      <w:shd w:val="clear" w:color="auto" w:fill="E7E6E6" w:themeFill="background2"/>
      <w14:textFill>
        <w14:solidFill>
          <w14:schemeClr w14:val="accent5">
            <w14:alpha w14:val="45000"/>
          </w14:schemeClr>
        </w14:solidFill>
      </w14:textFill>
    </w:rPr>
  </w:style>
  <w:style w:type="paragraph" w:customStyle="1" w:styleId="CODE-Accent6">
    <w:name w:val="CODE - Accent 6"/>
    <w:basedOn w:val="CODE"/>
    <w:link w:val="CODE-Accent6Char"/>
    <w:autoRedefine/>
    <w:qFormat/>
    <w:rsid w:val="00872D14"/>
    <w:rPr>
      <w:color w:val="70AD47" w:themeColor="accent6"/>
      <w14:textFill>
        <w14:solidFill>
          <w14:schemeClr w14:val="accent6">
            <w14:alpha w14:val="45000"/>
          </w14:schemeClr>
        </w14:solidFill>
      </w14:textFill>
    </w:rPr>
  </w:style>
  <w:style w:type="character" w:customStyle="1" w:styleId="CODE-Accent6Char">
    <w:name w:val="CODE - Accent 6 Char"/>
    <w:basedOn w:val="CODEChar"/>
    <w:link w:val="CODE-Accent6"/>
    <w:rsid w:val="00872D14"/>
    <w:rPr>
      <w:rFonts w:ascii="Bitstream Vera Sans Mono" w:hAnsi="Bitstream Vera Sans Mono" w:cs="Courier New"/>
      <w:color w:val="70AD47" w:themeColor="accent6"/>
      <w:sz w:val="20"/>
      <w:shd w:val="clear" w:color="auto" w:fill="E7E6E6" w:themeFill="background2"/>
      <w14:textFill>
        <w14:solidFill>
          <w14:schemeClr w14:val="accent6">
            <w14:alpha w14:val="45000"/>
          </w14:schemeClr>
        </w14:solidFill>
      </w14:textFill>
    </w:rPr>
  </w:style>
  <w:style w:type="paragraph" w:customStyle="1" w:styleId="Body-Serif2">
    <w:name w:val="Body - Serif 2"/>
    <w:basedOn w:val="Normal"/>
    <w:link w:val="Body-Serif2Char"/>
    <w:autoRedefine/>
    <w:qFormat/>
    <w:rsid w:val="00AF7FC1"/>
    <w:pPr>
      <w:spacing w:before="60" w:line="144" w:lineRule="auto"/>
    </w:pPr>
    <w:rPr>
      <w:rFonts w:ascii="Yu Mincho" w:hAnsi="Yu Mincho"/>
      <w:kern w:val="16"/>
      <w14:textOutline w14:w="9525" w14:cap="rnd" w14:cmpd="sng" w14:algn="ctr">
        <w14:noFill/>
        <w14:prstDash w14:val="solid"/>
        <w14:bevel/>
      </w14:textOutline>
    </w:rPr>
  </w:style>
  <w:style w:type="character" w:customStyle="1" w:styleId="Body-Serif2Char">
    <w:name w:val="Body - Serif 2 Char"/>
    <w:basedOn w:val="DefaultParagraphFont"/>
    <w:link w:val="Body-Serif2"/>
    <w:rsid w:val="00AF7FC1"/>
    <w:rPr>
      <w:rFonts w:ascii="Yu Mincho" w:hAnsi="Yu Mincho"/>
      <w:kern w:val="16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boykin</dc:creator>
  <cp:keywords/>
  <dc:description/>
  <cp:lastModifiedBy>kevin boykin</cp:lastModifiedBy>
  <cp:revision>1</cp:revision>
  <dcterms:created xsi:type="dcterms:W3CDTF">2021-12-29T13:01:00Z</dcterms:created>
  <dcterms:modified xsi:type="dcterms:W3CDTF">2021-12-29T14:12:00Z</dcterms:modified>
</cp:coreProperties>
</file>