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0AD025" w14:textId="55606501" w:rsidR="00620F2A" w:rsidRDefault="0051344F" w:rsidP="00620F2A">
      <w:pPr>
        <w:pStyle w:val="Title"/>
        <w:rPr>
          <w:sz w:val="40"/>
          <w:szCs w:val="40"/>
        </w:rPr>
      </w:pPr>
      <w:r w:rsidRPr="007B2A8A">
        <w:rPr>
          <w:sz w:val="40"/>
          <w:szCs w:val="40"/>
        </w:rPr>
        <w:t xml:space="preserve">Hotkey List </w:t>
      </w:r>
      <w:r w:rsidR="007B2A8A">
        <w:rPr>
          <w:sz w:val="40"/>
          <w:szCs w:val="40"/>
        </w:rPr>
        <w:t>–</w:t>
      </w:r>
      <w:r w:rsidR="007B2A8A" w:rsidRPr="007B2A8A">
        <w:rPr>
          <w:sz w:val="40"/>
          <w:szCs w:val="40"/>
        </w:rPr>
        <w:t xml:space="preserve"> </w:t>
      </w:r>
      <w:r w:rsidR="00620F2A" w:rsidRPr="007B2A8A">
        <w:rPr>
          <w:sz w:val="40"/>
          <w:szCs w:val="40"/>
        </w:rPr>
        <w:t>Referenc</w:t>
      </w:r>
      <w:r w:rsidR="007B2A8A">
        <w:rPr>
          <w:sz w:val="40"/>
          <w:szCs w:val="40"/>
        </w:rPr>
        <w:t>e</w:t>
      </w:r>
    </w:p>
    <w:p w14:paraId="71CF893D" w14:textId="1CA71897" w:rsidR="007B2A8A" w:rsidRDefault="007B2A8A" w:rsidP="007B2A8A">
      <w:pPr>
        <w:pStyle w:val="Title-Subtitle"/>
        <w:jc w:val="left"/>
      </w:pPr>
      <w:proofErr w:type="spellStart"/>
      <w:r>
        <w:t>asdf</w:t>
      </w:r>
      <w:proofErr w:type="spellEnd"/>
    </w:p>
    <w:tbl>
      <w:tblPr>
        <w:tblStyle w:val="Sty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465E" w14:paraId="55C87DCC" w14:textId="77777777" w:rsidTr="00F3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D41965C" w14:textId="49B4F111" w:rsidR="007B2A8A" w:rsidRPr="00AC2173" w:rsidRDefault="001A613F" w:rsidP="00AC2173">
            <w:pPr>
              <w:rPr>
                <w:b/>
                <w:bCs w:val="0"/>
              </w:rPr>
            </w:pPr>
            <w:r w:rsidRPr="00AC2173">
              <w:rPr>
                <w:b/>
                <w:bCs w:val="0"/>
              </w:rPr>
              <w:t>Description</w:t>
            </w:r>
          </w:p>
        </w:tc>
        <w:tc>
          <w:tcPr>
            <w:tcW w:w="5395" w:type="dxa"/>
          </w:tcPr>
          <w:p w14:paraId="18321E7E" w14:textId="2359D8CC" w:rsidR="007B2A8A" w:rsidRPr="00AC2173" w:rsidRDefault="001A613F" w:rsidP="00AC2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AC2173">
              <w:rPr>
                <w:b/>
                <w:bCs w:val="0"/>
              </w:rPr>
              <w:t>Hotkey</w:t>
            </w:r>
            <w:r w:rsidR="00D0035D" w:rsidRPr="00AC2173">
              <w:rPr>
                <w:b/>
                <w:bCs w:val="0"/>
              </w:rPr>
              <w:t xml:space="preserve"> Sequence</w:t>
            </w:r>
          </w:p>
        </w:tc>
      </w:tr>
      <w:tr w:rsidR="00F3465E" w14:paraId="29444ABF" w14:textId="77777777" w:rsidTr="00F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78ED387" w14:textId="6BFB5A24" w:rsidR="00D0035D" w:rsidRPr="00F3465E" w:rsidRDefault="00D0035D" w:rsidP="00F3465E">
            <w:pPr>
              <w:spacing w:after="0"/>
            </w:pPr>
            <w:r w:rsidRPr="00F3465E">
              <w:t>Capture Left Monitor</w:t>
            </w:r>
          </w:p>
        </w:tc>
        <w:tc>
          <w:tcPr>
            <w:tcW w:w="5395" w:type="dxa"/>
          </w:tcPr>
          <w:p w14:paraId="0D55A269" w14:textId="535AED1A" w:rsidR="007B2A8A" w:rsidRPr="00F3465E" w:rsidRDefault="00D0035D" w:rsidP="00F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65E">
              <w:t>Z</w:t>
            </w:r>
            <w:r w:rsidR="00AF7ADA" w:rsidRPr="00F3465E">
              <w:t>+</w:t>
            </w:r>
            <w:r w:rsidRPr="00F3465E">
              <w:t>Numpad1</w:t>
            </w:r>
          </w:p>
        </w:tc>
      </w:tr>
      <w:tr w:rsidR="007B2A8A" w14:paraId="518C96BF" w14:textId="77777777" w:rsidTr="00F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F4487F" w14:textId="49BBD9FE" w:rsidR="007B2A8A" w:rsidRPr="00F3465E" w:rsidRDefault="00D0035D" w:rsidP="00F3465E">
            <w:pPr>
              <w:spacing w:after="0"/>
            </w:pPr>
            <w:r w:rsidRPr="00F3465E">
              <w:t>Capture Middle Monitor</w:t>
            </w:r>
          </w:p>
        </w:tc>
        <w:tc>
          <w:tcPr>
            <w:tcW w:w="5395" w:type="dxa"/>
          </w:tcPr>
          <w:p w14:paraId="258DF213" w14:textId="01DE433B" w:rsidR="007B2A8A" w:rsidRPr="00F3465E" w:rsidRDefault="00AF7ADA" w:rsidP="00F3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65E">
              <w:t>Z+</w:t>
            </w:r>
            <w:r w:rsidR="00D0035D" w:rsidRPr="00F3465E">
              <w:t>Numpad2</w:t>
            </w:r>
          </w:p>
        </w:tc>
      </w:tr>
      <w:tr w:rsidR="00F3465E" w14:paraId="5921AB17" w14:textId="77777777" w:rsidTr="00F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980010B" w14:textId="412441F0" w:rsidR="007B2A8A" w:rsidRPr="00F3465E" w:rsidRDefault="00D0035D" w:rsidP="00F3465E">
            <w:pPr>
              <w:spacing w:after="0"/>
            </w:pPr>
            <w:r w:rsidRPr="00F3465E">
              <w:t>Capture Right Monitor</w:t>
            </w:r>
          </w:p>
        </w:tc>
        <w:tc>
          <w:tcPr>
            <w:tcW w:w="5395" w:type="dxa"/>
          </w:tcPr>
          <w:p w14:paraId="5EB4CCCD" w14:textId="6693A98E" w:rsidR="007B2A8A" w:rsidRPr="00F3465E" w:rsidRDefault="00D0035D" w:rsidP="00F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65E">
              <w:t>Z</w:t>
            </w:r>
            <w:r w:rsidR="00AF7ADA" w:rsidRPr="00F3465E">
              <w:t>+</w:t>
            </w:r>
            <w:r w:rsidRPr="00F3465E">
              <w:t>N</w:t>
            </w:r>
            <w:r w:rsidR="00AF7ADA" w:rsidRPr="00F3465E">
              <w:t>umpad</w:t>
            </w:r>
            <w:r w:rsidRPr="00F3465E">
              <w:t>3</w:t>
            </w:r>
          </w:p>
        </w:tc>
      </w:tr>
      <w:tr w:rsidR="007B2A8A" w14:paraId="4222AA98" w14:textId="77777777" w:rsidTr="00F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AD6A4B" w14:textId="7341E940" w:rsidR="007B2A8A" w:rsidRPr="00F3465E" w:rsidRDefault="00AF7ADA" w:rsidP="00F3465E">
            <w:pPr>
              <w:spacing w:after="0"/>
            </w:pPr>
            <w:r w:rsidRPr="00F3465E">
              <w:t>Swipe Desktop Left</w:t>
            </w:r>
          </w:p>
        </w:tc>
        <w:tc>
          <w:tcPr>
            <w:tcW w:w="5395" w:type="dxa"/>
          </w:tcPr>
          <w:p w14:paraId="46D3B063" w14:textId="1469CF6D" w:rsidR="007B2A8A" w:rsidRPr="00F3465E" w:rsidRDefault="00AF7ADA" w:rsidP="00F3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65E">
              <w:t>Win+Ctrl</w:t>
            </w:r>
            <w:proofErr w:type="spellEnd"/>
            <w:r w:rsidRPr="00F3465E">
              <w:t>{2}</w:t>
            </w:r>
          </w:p>
        </w:tc>
      </w:tr>
      <w:tr w:rsidR="00F3465E" w14:paraId="676A67D2" w14:textId="77777777" w:rsidTr="00F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F760E2" w14:textId="42E1F5AD" w:rsidR="007B2A8A" w:rsidRPr="00F3465E" w:rsidRDefault="00AF7ADA" w:rsidP="00F3465E">
            <w:pPr>
              <w:spacing w:after="0"/>
            </w:pPr>
            <w:r w:rsidRPr="00F3465E">
              <w:t>Swipe Desktop Right</w:t>
            </w:r>
          </w:p>
        </w:tc>
        <w:tc>
          <w:tcPr>
            <w:tcW w:w="5395" w:type="dxa"/>
          </w:tcPr>
          <w:p w14:paraId="1B4CABE0" w14:textId="6B6B8EF5" w:rsidR="007B2A8A" w:rsidRPr="00F3465E" w:rsidRDefault="00D0035D" w:rsidP="00F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65E">
              <w:t>A</w:t>
            </w:r>
            <w:r w:rsidR="007B2A8A" w:rsidRPr="00F3465E">
              <w:t>sdf</w:t>
            </w:r>
            <w:proofErr w:type="spellEnd"/>
          </w:p>
        </w:tc>
      </w:tr>
      <w:tr w:rsidR="007B2A8A" w14:paraId="2CBE19C2" w14:textId="77777777" w:rsidTr="00F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1DCD03" w14:textId="7FDC1CD2" w:rsidR="007B2A8A" w:rsidRPr="00F3465E" w:rsidRDefault="007B2A8A" w:rsidP="00F3465E">
            <w:pPr>
              <w:spacing w:after="0"/>
            </w:pPr>
            <w:proofErr w:type="spellStart"/>
            <w:r w:rsidRPr="00F3465E">
              <w:t>asdf</w:t>
            </w:r>
            <w:proofErr w:type="spellEnd"/>
          </w:p>
        </w:tc>
        <w:tc>
          <w:tcPr>
            <w:tcW w:w="5395" w:type="dxa"/>
          </w:tcPr>
          <w:p w14:paraId="2A4ED13F" w14:textId="1C5F3F3E" w:rsidR="007B2A8A" w:rsidRPr="00F3465E" w:rsidRDefault="007B2A8A" w:rsidP="00F3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65E">
              <w:t>asdf</w:t>
            </w:r>
            <w:proofErr w:type="spellEnd"/>
          </w:p>
        </w:tc>
      </w:tr>
      <w:tr w:rsidR="00F3465E" w14:paraId="507E5120" w14:textId="77777777" w:rsidTr="00F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3EEDFFA" w14:textId="26CD75BF" w:rsidR="007B2A8A" w:rsidRPr="00F3465E" w:rsidRDefault="007B2A8A" w:rsidP="00F3465E">
            <w:pPr>
              <w:spacing w:after="0"/>
            </w:pPr>
            <w:proofErr w:type="spellStart"/>
            <w:r w:rsidRPr="00F3465E">
              <w:t>asdf</w:t>
            </w:r>
            <w:proofErr w:type="spellEnd"/>
          </w:p>
        </w:tc>
        <w:tc>
          <w:tcPr>
            <w:tcW w:w="5395" w:type="dxa"/>
          </w:tcPr>
          <w:p w14:paraId="4E132BA6" w14:textId="740FF92E" w:rsidR="007B2A8A" w:rsidRPr="00F3465E" w:rsidRDefault="007B2A8A" w:rsidP="00F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65E">
              <w:t>sadf</w:t>
            </w:r>
            <w:proofErr w:type="spellEnd"/>
          </w:p>
        </w:tc>
      </w:tr>
    </w:tbl>
    <w:p w14:paraId="516708CF" w14:textId="77777777" w:rsidR="007B2A8A" w:rsidRDefault="007B2A8A" w:rsidP="007B2A8A">
      <w:pPr>
        <w:pStyle w:val="Title-Subtitle"/>
        <w:jc w:val="left"/>
      </w:pPr>
    </w:p>
    <w:p w14:paraId="5DCF509D" w14:textId="47D049AC" w:rsidR="007B2A8A" w:rsidRPr="007B2A8A" w:rsidRDefault="007B2A8A" w:rsidP="007B2A8A">
      <w:pPr>
        <w:pStyle w:val="Title-Subtitle"/>
        <w:jc w:val="left"/>
      </w:pPr>
      <w:proofErr w:type="spellStart"/>
      <w:r>
        <w:t>asdf</w:t>
      </w:r>
      <w:proofErr w:type="spellEnd"/>
    </w:p>
    <w:p w14:paraId="31646D03" w14:textId="77777777" w:rsidR="00FD5370" w:rsidRDefault="00FD5370" w:rsidP="008753D2">
      <w:pPr>
        <w:pStyle w:val="Normal-CurrentMode"/>
      </w:pPr>
    </w:p>
    <w:sectPr w:rsidR="00FD5370" w:rsidSect="006B6761">
      <w:head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26B1" w14:textId="77777777" w:rsidR="0051344F" w:rsidRDefault="0051344F" w:rsidP="00E46686">
      <w:pPr>
        <w:spacing w:after="0"/>
      </w:pPr>
      <w:r>
        <w:separator/>
      </w:r>
    </w:p>
  </w:endnote>
  <w:endnote w:type="continuationSeparator" w:id="0">
    <w:p w14:paraId="0F923661" w14:textId="77777777" w:rsidR="0051344F" w:rsidRDefault="0051344F" w:rsidP="00E46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altName w:val="Arial Nova Cond"/>
    <w:charset w:val="00"/>
    <w:family w:val="swiss"/>
    <w:pitch w:val="variable"/>
    <w:sig w:usb0="2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JetBrains Mono NL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2584" w14:textId="77777777" w:rsidR="0051344F" w:rsidRDefault="0051344F" w:rsidP="00E46686">
      <w:pPr>
        <w:spacing w:after="0"/>
      </w:pPr>
      <w:r>
        <w:separator/>
      </w:r>
    </w:p>
  </w:footnote>
  <w:footnote w:type="continuationSeparator" w:id="0">
    <w:p w14:paraId="69F49F46" w14:textId="77777777" w:rsidR="0051344F" w:rsidRDefault="0051344F" w:rsidP="00E466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Borderless"/>
      <w:tblpPr w:vertAnchor="page" w:horzAnchor="page" w:tblpXSpec="center" w:tblpY="289"/>
      <w:tblW w:w="10800" w:type="dxa"/>
      <w:tblLook w:val="04A0" w:firstRow="1" w:lastRow="0" w:firstColumn="1" w:lastColumn="0" w:noHBand="0" w:noVBand="1"/>
    </w:tblPr>
    <w:tblGrid>
      <w:gridCol w:w="3150"/>
      <w:gridCol w:w="4770"/>
      <w:gridCol w:w="2880"/>
    </w:tblGrid>
    <w:tr w:rsidR="00E46686" w:rsidRPr="00167A86" w14:paraId="14A084C7" w14:textId="77777777" w:rsidTr="006B6761">
      <w:trPr>
        <w:trHeight w:val="288"/>
      </w:trPr>
      <w:tc>
        <w:tcPr>
          <w:tcW w:w="3150" w:type="dxa"/>
        </w:tcPr>
        <w:p w14:paraId="4E8E0100" w14:textId="43587C72" w:rsidR="00E46686" w:rsidRPr="00167A86" w:rsidRDefault="007B2A8A" w:rsidP="0051344F">
          <w:pPr>
            <w:tabs>
              <w:tab w:val="center" w:pos="4680"/>
              <w:tab w:val="right" w:pos="9360"/>
            </w:tabs>
          </w:pPr>
          <w:r w:rsidRPr="00167A86">
            <w:t>Kevin Boykin</w:t>
          </w:r>
        </w:p>
      </w:tc>
      <w:tc>
        <w:tcPr>
          <w:tcW w:w="4770" w:type="dxa"/>
        </w:tcPr>
        <w:p w14:paraId="19B9EE3F" w14:textId="0F445232" w:rsidR="0051344F" w:rsidRPr="00167A86" w:rsidRDefault="0051344F" w:rsidP="00E46686">
          <w:pPr>
            <w:pStyle w:val="NormalcmSubtitle"/>
          </w:pPr>
          <w:r>
            <w:t>Custom Hotkeys</w:t>
          </w:r>
        </w:p>
      </w:tc>
      <w:tc>
        <w:tcPr>
          <w:tcW w:w="2880" w:type="dxa"/>
        </w:tcPr>
        <w:p w14:paraId="47409BA9" w14:textId="34AAF9E8" w:rsidR="00E46686" w:rsidRPr="00167A86" w:rsidRDefault="00E46686" w:rsidP="007B2A8A">
          <w:pPr>
            <w:jc w:val="right"/>
          </w:pPr>
          <w:r>
            <w:rPr>
              <w:color w:val="060F14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6D128CB9" w14:textId="77777777" w:rsidR="00E46686" w:rsidRPr="007B2A8A" w:rsidRDefault="00E46686" w:rsidP="007B2A8A">
    <w:pPr>
      <w:pStyle w:val="NormalcmSubtitle"/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C72"/>
    <w:multiLevelType w:val="multilevel"/>
    <w:tmpl w:val="5486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DD039E"/>
    <w:multiLevelType w:val="hybridMultilevel"/>
    <w:tmpl w:val="BAE68D56"/>
    <w:lvl w:ilvl="0" w:tplc="A99402A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9BB"/>
    <w:multiLevelType w:val="hybridMultilevel"/>
    <w:tmpl w:val="90AEDD7E"/>
    <w:lvl w:ilvl="0" w:tplc="E71A5D0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A5F80"/>
    <w:multiLevelType w:val="hybridMultilevel"/>
    <w:tmpl w:val="6BECB0F2"/>
    <w:lvl w:ilvl="0" w:tplc="C5224AE0">
      <w:start w:val="25"/>
      <w:numFmt w:val="bullet"/>
      <w:lvlText w:val="-"/>
      <w:lvlJc w:val="left"/>
      <w:pPr>
        <w:ind w:left="720" w:hanging="360"/>
      </w:pPr>
      <w:rPr>
        <w:rFonts w:ascii="Arial Nova Cond" w:eastAsiaTheme="minorEastAsia" w:hAnsi="Arial Nova C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SpellingErrors/>
  <w:proofState w:spelling="clean" w:grammar="clean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NzMyNzcxBgIzUyUdpeDU4uLM/DyQAsNaAKVgKD0sAAAA"/>
  </w:docVars>
  <w:rsids>
    <w:rsidRoot w:val="0051344F"/>
    <w:rsid w:val="00015456"/>
    <w:rsid w:val="00044079"/>
    <w:rsid w:val="000533FF"/>
    <w:rsid w:val="000806D6"/>
    <w:rsid w:val="00114D56"/>
    <w:rsid w:val="001452BB"/>
    <w:rsid w:val="00154A0B"/>
    <w:rsid w:val="0017384A"/>
    <w:rsid w:val="001839F0"/>
    <w:rsid w:val="001A613F"/>
    <w:rsid w:val="00283BA6"/>
    <w:rsid w:val="00327714"/>
    <w:rsid w:val="00331EFF"/>
    <w:rsid w:val="00394437"/>
    <w:rsid w:val="003B263C"/>
    <w:rsid w:val="003D313D"/>
    <w:rsid w:val="003F25FE"/>
    <w:rsid w:val="004255DB"/>
    <w:rsid w:val="004270A1"/>
    <w:rsid w:val="00455F7D"/>
    <w:rsid w:val="00476612"/>
    <w:rsid w:val="00506995"/>
    <w:rsid w:val="0051344F"/>
    <w:rsid w:val="005774D2"/>
    <w:rsid w:val="005869B2"/>
    <w:rsid w:val="00591D64"/>
    <w:rsid w:val="00595221"/>
    <w:rsid w:val="005976FC"/>
    <w:rsid w:val="005B2CC6"/>
    <w:rsid w:val="00610AE6"/>
    <w:rsid w:val="00612519"/>
    <w:rsid w:val="00617C90"/>
    <w:rsid w:val="00620CA1"/>
    <w:rsid w:val="00620F2A"/>
    <w:rsid w:val="006255C7"/>
    <w:rsid w:val="006308B8"/>
    <w:rsid w:val="006B6761"/>
    <w:rsid w:val="0074591F"/>
    <w:rsid w:val="00766D9E"/>
    <w:rsid w:val="00782554"/>
    <w:rsid w:val="007B2A8A"/>
    <w:rsid w:val="007D34AE"/>
    <w:rsid w:val="00835462"/>
    <w:rsid w:val="008537C0"/>
    <w:rsid w:val="00872D14"/>
    <w:rsid w:val="008753D2"/>
    <w:rsid w:val="00884CB3"/>
    <w:rsid w:val="008A4D4D"/>
    <w:rsid w:val="008B3DA4"/>
    <w:rsid w:val="008D05B5"/>
    <w:rsid w:val="008E2ACC"/>
    <w:rsid w:val="00914209"/>
    <w:rsid w:val="00923FD2"/>
    <w:rsid w:val="00974986"/>
    <w:rsid w:val="00981BA3"/>
    <w:rsid w:val="00981FB1"/>
    <w:rsid w:val="009A1083"/>
    <w:rsid w:val="009C3348"/>
    <w:rsid w:val="009D5BCA"/>
    <w:rsid w:val="009E3273"/>
    <w:rsid w:val="00A250B8"/>
    <w:rsid w:val="00A413C6"/>
    <w:rsid w:val="00A833EF"/>
    <w:rsid w:val="00AC2173"/>
    <w:rsid w:val="00AD296C"/>
    <w:rsid w:val="00AE66E0"/>
    <w:rsid w:val="00AF7ADA"/>
    <w:rsid w:val="00AF7FC1"/>
    <w:rsid w:val="00B46FD7"/>
    <w:rsid w:val="00B55325"/>
    <w:rsid w:val="00B6522D"/>
    <w:rsid w:val="00BA1DF7"/>
    <w:rsid w:val="00BB774E"/>
    <w:rsid w:val="00BE110B"/>
    <w:rsid w:val="00C071A9"/>
    <w:rsid w:val="00C309F5"/>
    <w:rsid w:val="00C41849"/>
    <w:rsid w:val="00C654C7"/>
    <w:rsid w:val="00CA4792"/>
    <w:rsid w:val="00CB7378"/>
    <w:rsid w:val="00CC03E4"/>
    <w:rsid w:val="00CE4331"/>
    <w:rsid w:val="00CE726C"/>
    <w:rsid w:val="00D0035D"/>
    <w:rsid w:val="00D0758C"/>
    <w:rsid w:val="00D7389A"/>
    <w:rsid w:val="00DA6354"/>
    <w:rsid w:val="00DB2C10"/>
    <w:rsid w:val="00DF2D98"/>
    <w:rsid w:val="00DF4CCE"/>
    <w:rsid w:val="00DF63A5"/>
    <w:rsid w:val="00E0519E"/>
    <w:rsid w:val="00E46686"/>
    <w:rsid w:val="00E629F7"/>
    <w:rsid w:val="00E814C1"/>
    <w:rsid w:val="00EA7300"/>
    <w:rsid w:val="00EA7ACA"/>
    <w:rsid w:val="00ED0C51"/>
    <w:rsid w:val="00ED4F2E"/>
    <w:rsid w:val="00EE1809"/>
    <w:rsid w:val="00EF4081"/>
    <w:rsid w:val="00EF4E67"/>
    <w:rsid w:val="00F150F0"/>
    <w:rsid w:val="00F26B37"/>
    <w:rsid w:val="00F3465E"/>
    <w:rsid w:val="00F431B6"/>
    <w:rsid w:val="00F615FE"/>
    <w:rsid w:val="00F67877"/>
    <w:rsid w:val="00FB6C9F"/>
    <w:rsid w:val="00FC3111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252EAF3B"/>
  <w15:chartTrackingRefBased/>
  <w15:docId w15:val="{381E9AB1-B089-417B-88E5-ED6C4D57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2"/>
    <w:pPr>
      <w:spacing w:after="160" w:line="259" w:lineRule="auto"/>
    </w:pPr>
  </w:style>
  <w:style w:type="paragraph" w:styleId="Heading1">
    <w:name w:val="heading 1"/>
    <w:basedOn w:val="Normal-CurrentMode"/>
    <w:next w:val="Normal-CurrentMode"/>
    <w:link w:val="Heading1Char"/>
    <w:uiPriority w:val="9"/>
    <w:qFormat/>
    <w:rsid w:val="00835462"/>
    <w:pPr>
      <w:keepNext/>
      <w:keepLines/>
      <w:pBdr>
        <w:bottom w:val="single" w:sz="8" w:space="1" w:color="323232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8D8FD6" w:themeColor="accent2"/>
      <w:sz w:val="36"/>
      <w:szCs w:val="36"/>
    </w:rPr>
  </w:style>
  <w:style w:type="paragraph" w:styleId="Heading2">
    <w:name w:val="heading 2"/>
    <w:basedOn w:val="Heading1"/>
    <w:next w:val="Normal-CurrentMode"/>
    <w:link w:val="Heading2Char"/>
    <w:uiPriority w:val="9"/>
    <w:unhideWhenUsed/>
    <w:qFormat/>
    <w:rsid w:val="00835462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-CurrentMode"/>
    <w:next w:val="Normal-CurrentMode"/>
    <w:link w:val="Heading3Char"/>
    <w:uiPriority w:val="9"/>
    <w:unhideWhenUsed/>
    <w:qFormat/>
    <w:rsid w:val="00835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D8FD6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4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835462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35462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-CurrentMode"/>
    <w:next w:val="Normal"/>
    <w:link w:val="SubtitleChar"/>
    <w:uiPriority w:val="11"/>
    <w:qFormat/>
    <w:rsid w:val="00835462"/>
    <w:pPr>
      <w:numPr>
        <w:ilvl w:val="1"/>
      </w:numPr>
      <w:ind w:left="720" w:right="864" w:hanging="288"/>
      <w:jc w:val="center"/>
    </w:pPr>
    <w:rPr>
      <w:rFonts w:ascii="Arial Nova Cond Light" w:hAnsi="Arial Nova Cond Light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462"/>
    <w:rPr>
      <w:rFonts w:ascii="Arial Nova Cond Light" w:hAnsi="Arial Nova Cond Light"/>
      <w:spacing w:val="15"/>
    </w:rPr>
  </w:style>
  <w:style w:type="character" w:customStyle="1" w:styleId="Style1">
    <w:name w:val="Style1"/>
    <w:basedOn w:val="DefaultParagraphFont"/>
    <w:uiPriority w:val="1"/>
    <w:qFormat/>
    <w:rsid w:val="00835462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0Char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35462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3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qFormat/>
    <w:rsid w:val="00835462"/>
    <w:rPr>
      <w:rFonts w:cs="Courier New"/>
      <w:color w:val="CCFF33" w:themeColor="accent1"/>
      <w:lang w:val="en"/>
    </w:rPr>
  </w:style>
  <w:style w:type="character" w:customStyle="1" w:styleId="CODE-Accent1Char">
    <w:name w:val="CODE - Accent 1 Char"/>
    <w:basedOn w:val="CODE0Char"/>
    <w:link w:val="CODE-Accent1"/>
    <w:rsid w:val="00835462"/>
    <w:rPr>
      <w:rFonts w:ascii="JetBrains Mono" w:hAnsi="JetBrains Mono" w:cs="Courier New"/>
      <w:color w:val="CCFF33" w:themeColor="accent1"/>
      <w:shd w:val="clear" w:color="auto" w:fill="B3B3B3" w:themeFill="background2" w:themeFillTint="66"/>
      <w:lang w:val="en"/>
    </w:rPr>
  </w:style>
  <w:style w:type="paragraph" w:customStyle="1" w:styleId="CODE-Accent2">
    <w:name w:val="CODE - Accent 2"/>
    <w:basedOn w:val="CODE"/>
    <w:link w:val="CODE-Accent2Char"/>
    <w:qFormat/>
    <w:rsid w:val="00835462"/>
    <w:rPr>
      <w:rFonts w:cs="Courier New"/>
      <w:color w:val="8D8FD6" w:themeColor="accent2"/>
    </w:rPr>
  </w:style>
  <w:style w:type="character" w:customStyle="1" w:styleId="CODE-Accent2Char">
    <w:name w:val="CODE - Accent 2 Char"/>
    <w:basedOn w:val="CODE0Char"/>
    <w:link w:val="CODE-Accent2"/>
    <w:rsid w:val="00835462"/>
    <w:rPr>
      <w:rFonts w:ascii="JetBrains Mono" w:hAnsi="JetBrains Mono" w:cs="Courier New"/>
      <w:color w:val="8D8FD6" w:themeColor="accent2"/>
      <w:shd w:val="clear" w:color="auto" w:fill="B3B3B3" w:themeFill="background2" w:themeFillTint="66"/>
    </w:rPr>
  </w:style>
  <w:style w:type="paragraph" w:customStyle="1" w:styleId="CODE0">
    <w:name w:val="CODE 0"/>
    <w:basedOn w:val="Normal-CurrentMode-BG"/>
    <w:link w:val="CODE0Char"/>
    <w:qFormat/>
    <w:rsid w:val="00835462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auto"/>
      <w:tabs>
        <w:tab w:val="left" w:pos="1008"/>
        <w:tab w:val="left" w:pos="1548"/>
        <w:tab w:val="left" w:pos="2102"/>
        <w:tab w:val="left" w:pos="2650"/>
        <w:tab w:val="left" w:pos="3197"/>
        <w:tab w:val="left" w:pos="3744"/>
        <w:tab w:val="left" w:pos="4291"/>
        <w:tab w:val="left" w:pos="4838"/>
        <w:tab w:val="left" w:pos="5386"/>
        <w:tab w:val="left" w:pos="5933"/>
        <w:tab w:val="left" w:pos="6480"/>
      </w:tabs>
      <w:autoSpaceDE w:val="0"/>
      <w:autoSpaceDN w:val="0"/>
      <w:adjustRightInd w:val="0"/>
      <w:ind w:left="432"/>
    </w:pPr>
    <w:rPr>
      <w:rFonts w:ascii="JetBrains Mono NL ExtraLight" w:hAnsi="JetBrains Mono NL ExtraLight" w:cs="Courier New"/>
      <w:color w:val="A8B4B5" w:themeColor="text1"/>
    </w:rPr>
  </w:style>
  <w:style w:type="character" w:customStyle="1" w:styleId="CODE0Char">
    <w:name w:val="CODE 0 Char"/>
    <w:basedOn w:val="DefaultParagraphFont"/>
    <w:link w:val="CODE0"/>
    <w:rsid w:val="00835462"/>
    <w:rPr>
      <w:rFonts w:ascii="JetBrains Mono NL ExtraLight" w:hAnsi="JetBrains Mono NL ExtraLight" w:cs="Courier New"/>
      <w:color w:val="A8B4B5" w:themeColor="text1"/>
    </w:rPr>
  </w:style>
  <w:style w:type="table" w:customStyle="1" w:styleId="Style2">
    <w:name w:val="Style2"/>
    <w:basedOn w:val="TableNormal"/>
    <w:uiPriority w:val="99"/>
    <w:rsid w:val="00835462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link w:val="CODE-Accent3Char"/>
    <w:qFormat/>
    <w:rsid w:val="00835462"/>
    <w:rPr>
      <w:rFonts w:cs="Courier New"/>
      <w:color w:val="FF6E70" w:themeColor="accent3"/>
    </w:rPr>
  </w:style>
  <w:style w:type="paragraph" w:styleId="Header">
    <w:name w:val="header"/>
    <w:basedOn w:val="Normal"/>
    <w:link w:val="HeaderChar"/>
    <w:uiPriority w:val="99"/>
    <w:unhideWhenUsed/>
    <w:rsid w:val="008354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5462"/>
  </w:style>
  <w:style w:type="paragraph" w:styleId="Footer">
    <w:name w:val="footer"/>
    <w:basedOn w:val="Normal"/>
    <w:link w:val="FooterChar"/>
    <w:uiPriority w:val="99"/>
    <w:unhideWhenUsed/>
    <w:rsid w:val="008354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462"/>
  </w:style>
  <w:style w:type="paragraph" w:customStyle="1" w:styleId="CODE-Accent4">
    <w:name w:val="CODE - Accent 4"/>
    <w:basedOn w:val="CODE"/>
    <w:qFormat/>
    <w:rsid w:val="00835462"/>
    <w:rPr>
      <w:color w:val="86C1D2" w:themeColor="accent4"/>
    </w:rPr>
  </w:style>
  <w:style w:type="paragraph" w:customStyle="1" w:styleId="CODE-Accent5">
    <w:name w:val="CODE - Accent 5"/>
    <w:basedOn w:val="CODE"/>
    <w:link w:val="CODE-Accent5Char"/>
    <w:qFormat/>
    <w:rsid w:val="00835462"/>
    <w:rPr>
      <w:rFonts w:cs="Courier New"/>
      <w:color w:val="9DE3C8" w:themeColor="accent5"/>
    </w:rPr>
  </w:style>
  <w:style w:type="character" w:customStyle="1" w:styleId="CODE-Accent5Char">
    <w:name w:val="CODE - Accent 5 Char"/>
    <w:basedOn w:val="CODE0Char"/>
    <w:link w:val="CODE-Accent5"/>
    <w:rsid w:val="00835462"/>
    <w:rPr>
      <w:rFonts w:ascii="JetBrains Mono" w:hAnsi="JetBrains Mono" w:cs="Courier New"/>
      <w:color w:val="9DE3C8" w:themeColor="accent5"/>
      <w:shd w:val="clear" w:color="auto" w:fill="B3B3B3" w:themeFill="background2" w:themeFillTint="66"/>
    </w:rPr>
  </w:style>
  <w:style w:type="paragraph" w:customStyle="1" w:styleId="CODE-Accent6">
    <w:name w:val="CODE - Accent 6"/>
    <w:basedOn w:val="CODE"/>
    <w:link w:val="CODE-Accent6Char"/>
    <w:qFormat/>
    <w:rsid w:val="00835462"/>
    <w:rPr>
      <w:rFonts w:cs="Courier New"/>
      <w:color w:val="D7C4A1" w:themeColor="accent6"/>
    </w:rPr>
  </w:style>
  <w:style w:type="character" w:customStyle="1" w:styleId="CODE-Accent6Char">
    <w:name w:val="CODE - Accent 6 Char"/>
    <w:basedOn w:val="CODE0Char"/>
    <w:link w:val="CODE-Accent6"/>
    <w:rsid w:val="00835462"/>
    <w:rPr>
      <w:rFonts w:ascii="JetBrains Mono" w:hAnsi="JetBrains Mono" w:cs="Courier New"/>
      <w:color w:val="D7C4A1" w:themeColor="accent6"/>
      <w:shd w:val="clear" w:color="auto" w:fill="B3B3B3" w:themeFill="background2" w:themeFillTint="66"/>
    </w:rPr>
  </w:style>
  <w:style w:type="table" w:customStyle="1" w:styleId="TableGrid1">
    <w:name w:val="Table Grid1"/>
    <w:basedOn w:val="TableNormal"/>
    <w:next w:val="TableGrid"/>
    <w:uiPriority w:val="39"/>
    <w:rsid w:val="0083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Borderless">
    <w:name w:val="_Table.Borderless"/>
    <w:basedOn w:val="TableNormal"/>
    <w:uiPriority w:val="99"/>
    <w:rsid w:val="00835462"/>
    <w:tblPr>
      <w:tblBorders>
        <w:bottom w:val="single" w:sz="4" w:space="0" w:color="8E8E8E" w:themeColor="background2" w:themeTint="99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462"/>
    <w:rPr>
      <w:rFonts w:asciiTheme="majorHAnsi" w:eastAsiaTheme="majorEastAsia" w:hAnsiTheme="majorHAnsi" w:cstheme="majorBidi"/>
      <w:color w:val="8D8FD6" w:themeColor="accent2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546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462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46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5462"/>
    <w:rPr>
      <w:b/>
      <w:color w:val="CCFF33" w:themeColor="accent1"/>
      <w:u w:val="single"/>
      <w14:textOutline w14:w="3175" w14:cap="rnd" w14:cmpd="sng" w14:algn="ctr">
        <w14:solidFill>
          <w14:schemeClr w14:val="bg2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462"/>
    <w:rPr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35462"/>
    <w:rPr>
      <w:b/>
      <w:bCs/>
      <w:smallCaps/>
      <w:color w:val="CCFF33" w:themeColor="accent1"/>
      <w:spacing w:val="5"/>
    </w:rPr>
  </w:style>
  <w:style w:type="paragraph" w:styleId="NoSpacing">
    <w:name w:val="No Spacing"/>
    <w:uiPriority w:val="1"/>
    <w:qFormat/>
    <w:rsid w:val="00835462"/>
  </w:style>
  <w:style w:type="paragraph" w:customStyle="1" w:styleId="Normal-DarkMode">
    <w:name w:val="Normal - Dark Mode"/>
    <w:basedOn w:val="Normal"/>
    <w:link w:val="Normal-DarkModeChar"/>
    <w:qFormat/>
    <w:rsid w:val="00835462"/>
    <w:rPr>
      <w:color w:val="C0C0C0"/>
    </w:rPr>
  </w:style>
  <w:style w:type="paragraph" w:customStyle="1" w:styleId="Normal-CurrentMode">
    <w:name w:val="_Normal - Current Mode"/>
    <w:basedOn w:val="Normal"/>
    <w:link w:val="Normal-CurrentModeChar"/>
    <w:qFormat/>
    <w:rsid w:val="00835462"/>
  </w:style>
  <w:style w:type="character" w:customStyle="1" w:styleId="Normal-DarkModeChar">
    <w:name w:val="Normal - Dark Mode Char"/>
    <w:basedOn w:val="DefaultParagraphFont"/>
    <w:link w:val="Normal-DarkMode"/>
    <w:rsid w:val="00835462"/>
    <w:rPr>
      <w:color w:val="C0C0C0"/>
    </w:rPr>
  </w:style>
  <w:style w:type="character" w:customStyle="1" w:styleId="Normal-CurrentModeChar">
    <w:name w:val="_Normal - Current Mode Char"/>
    <w:basedOn w:val="DefaultParagraphFont"/>
    <w:link w:val="Normal-CurrentMode"/>
    <w:rsid w:val="00835462"/>
  </w:style>
  <w:style w:type="paragraph" w:styleId="Quote">
    <w:name w:val="Quote"/>
    <w:basedOn w:val="Normal"/>
    <w:next w:val="Normal"/>
    <w:link w:val="QuoteChar"/>
    <w:uiPriority w:val="29"/>
    <w:qFormat/>
    <w:rsid w:val="00835462"/>
    <w:pPr>
      <w:spacing w:before="200"/>
      <w:ind w:left="864" w:right="864"/>
      <w:jc w:val="center"/>
    </w:pPr>
    <w:rPr>
      <w:i/>
      <w:iCs/>
      <w:color w:val="BDC6C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62"/>
    <w:rPr>
      <w:i/>
      <w:iCs/>
      <w:color w:val="BDC6C7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62"/>
    <w:pPr>
      <w:pBdr>
        <w:top w:val="single" w:sz="4" w:space="10" w:color="CCFF33" w:themeColor="accent1"/>
        <w:bottom w:val="single" w:sz="4" w:space="10" w:color="CCFF33" w:themeColor="accent1"/>
      </w:pBdr>
      <w:spacing w:before="360" w:after="360"/>
      <w:ind w:left="864" w:right="864"/>
      <w:jc w:val="center"/>
    </w:pPr>
    <w:rPr>
      <w:i/>
      <w:iCs/>
      <w:color w:val="CCFF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62"/>
    <w:rPr>
      <w:i/>
      <w:iCs/>
      <w:color w:val="CCFF33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35462"/>
    <w:rPr>
      <w:rFonts w:asciiTheme="majorHAnsi" w:eastAsiaTheme="majorEastAsia" w:hAnsiTheme="majorHAnsi" w:cstheme="majorBidi"/>
      <w:color w:val="8D8FD6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5462"/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35462"/>
    <w:rPr>
      <w:rFonts w:asciiTheme="majorHAnsi" w:eastAsiaTheme="majorEastAsia" w:hAnsiTheme="majorHAnsi" w:cstheme="majorBidi"/>
      <w:color w:val="8D8FD6" w:themeColor="accent2"/>
      <w:sz w:val="36"/>
      <w:szCs w:val="36"/>
    </w:rPr>
  </w:style>
  <w:style w:type="paragraph" w:customStyle="1" w:styleId="Body-Subtitle">
    <w:name w:val="Body - Subtitle"/>
    <w:basedOn w:val="NormalcmSubtitle"/>
    <w:link w:val="Body-SubtitleChar"/>
    <w:qFormat/>
    <w:rsid w:val="00835462"/>
    <w:pPr>
      <w:jc w:val="left"/>
    </w:pPr>
  </w:style>
  <w:style w:type="character" w:customStyle="1" w:styleId="CODEInline1">
    <w:name w:val="CODE (Inline) 1"/>
    <w:basedOn w:val="CODEInline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CCFF33" w:themeColor="accent1"/>
      <w:sz w:val="22"/>
      <w:u w:val="none"/>
      <w:shd w:val="clear" w:color="auto" w:fill="434343" w:themeFill="background2"/>
      <w:lang w:eastAsia="ja-JP"/>
    </w:rPr>
  </w:style>
  <w:style w:type="character" w:customStyle="1" w:styleId="Body-SubtitleChar">
    <w:name w:val="Body - Subtitle Char"/>
    <w:basedOn w:val="SubtitleChar"/>
    <w:link w:val="Body-Subtitle"/>
    <w:rsid w:val="00835462"/>
    <w:rPr>
      <w:rFonts w:ascii="Arial Nova Cond Light" w:hAnsi="Arial Nova Cond Light"/>
      <w:spacing w:val="14"/>
    </w:rPr>
  </w:style>
  <w:style w:type="paragraph" w:styleId="Title">
    <w:name w:val="Title"/>
    <w:basedOn w:val="Normal"/>
    <w:next w:val="Title-Subtitle"/>
    <w:link w:val="TitleChar"/>
    <w:uiPriority w:val="10"/>
    <w:qFormat/>
    <w:rsid w:val="00835462"/>
    <w:pPr>
      <w:spacing w:after="0"/>
      <w:contextualSpacing/>
      <w:jc w:val="center"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InlineAccent2">
    <w:name w:val="CODE (Inline) Accent 2"/>
    <w:basedOn w:val="CODEInlineAccent1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8D8FD6" w:themeColor="accent2"/>
      <w:sz w:val="22"/>
      <w:u w:val="none"/>
      <w:shd w:val="clear" w:color="auto" w:fill="434343" w:themeFill="background2"/>
      <w:lang w:eastAsia="ja-JP"/>
    </w:rPr>
  </w:style>
  <w:style w:type="character" w:customStyle="1" w:styleId="CODEInlineAccent1">
    <w:name w:val="CODE (Inline) Accent 1"/>
    <w:basedOn w:val="CODEInline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CCFF33" w:themeColor="accent1"/>
      <w:sz w:val="22"/>
      <w:u w:val="none"/>
      <w:shd w:val="clear" w:color="auto" w:fill="434343" w:themeFill="background2"/>
      <w:lang w:eastAsia="ja-JP"/>
    </w:rPr>
  </w:style>
  <w:style w:type="character" w:customStyle="1" w:styleId="CODEInlineAccent3">
    <w:name w:val="CODE (Inline) Accent 3"/>
    <w:basedOn w:val="CODEInlineAccent2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FF6E70" w:themeColor="accent3"/>
      <w:sz w:val="22"/>
      <w:u w:val="none"/>
      <w:shd w:val="clear" w:color="auto" w:fill="434343" w:themeFill="background2"/>
      <w:lang w:eastAsia="ja-JP"/>
    </w:rPr>
  </w:style>
  <w:style w:type="character" w:customStyle="1" w:styleId="CODEInlineAccent4">
    <w:name w:val="CODE (Inline) Accent 4"/>
    <w:basedOn w:val="CODEInlineAccent3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86C1D2" w:themeColor="accent4"/>
      <w:sz w:val="22"/>
      <w:u w:val="none"/>
      <w:shd w:val="clear" w:color="auto" w:fill="434343" w:themeFill="background2"/>
      <w:lang w:eastAsia="ja-JP"/>
    </w:rPr>
  </w:style>
  <w:style w:type="character" w:customStyle="1" w:styleId="CODEInlineAccent5">
    <w:name w:val="CODE (Inline) Accent 5"/>
    <w:basedOn w:val="CODEInlineAccent4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9DE3C8" w:themeColor="accent5"/>
      <w:sz w:val="22"/>
      <w:u w:val="none"/>
      <w:shd w:val="clear" w:color="auto" w:fill="434343" w:themeFill="background2"/>
      <w:lang w:eastAsia="ja-JP"/>
    </w:rPr>
  </w:style>
  <w:style w:type="character" w:customStyle="1" w:styleId="CODEInlineAccent6">
    <w:name w:val="CODE (Inline) Accent 6"/>
    <w:basedOn w:val="CODEInlineAccent5"/>
    <w:uiPriority w:val="1"/>
    <w:qFormat/>
    <w:rsid w:val="00766D9E"/>
    <w:rPr>
      <w:rFonts w:ascii="JetBrains Mono ExtraLight" w:eastAsiaTheme="minorEastAsia" w:hAnsi="JetBrains Mono ExtraLight" w:cs="Courier New"/>
      <w:b w:val="0"/>
      <w:i w:val="0"/>
      <w:color w:val="D7C4A1" w:themeColor="accent6"/>
      <w:sz w:val="22"/>
      <w:u w:val="none"/>
      <w:shd w:val="clear" w:color="auto" w:fill="434343" w:themeFill="background2"/>
      <w:lang w:eastAsia="ja-JP"/>
    </w:rPr>
  </w:style>
  <w:style w:type="paragraph" w:customStyle="1" w:styleId="Normal-CurrentMode-HorizontalLine-TopBottom">
    <w:name w:val="_Normal - Current Mode - Horizontal Line - Top Bottom"/>
    <w:basedOn w:val="Normal-CurrentMode"/>
    <w:qFormat/>
    <w:rsid w:val="00835462"/>
    <w:pPr>
      <w:pBdr>
        <w:top w:val="single" w:sz="8" w:space="1" w:color="8E8E8E" w:themeColor="background2" w:themeTint="99"/>
        <w:bottom w:val="single" w:sz="8" w:space="1" w:color="8E8E8E" w:themeColor="background2" w:themeTint="99"/>
      </w:pBdr>
    </w:pPr>
  </w:style>
  <w:style w:type="paragraph" w:customStyle="1" w:styleId="Normal-CurrentMode-Indent1">
    <w:name w:val="_Normal - Current Mode - Indent 1"/>
    <w:basedOn w:val="Normal-CurrentMode"/>
    <w:qFormat/>
    <w:rsid w:val="00835462"/>
    <w:pPr>
      <w:tabs>
        <w:tab w:val="left" w:pos="720"/>
      </w:tabs>
      <w:ind w:left="864"/>
    </w:pPr>
  </w:style>
  <w:style w:type="numbering" w:customStyle="1" w:styleId="Normal-CurrentMode-ChecklistA-1">
    <w:name w:val="_Normal - Current Mode - Checklist A - 1"/>
    <w:basedOn w:val="NoList"/>
    <w:uiPriority w:val="99"/>
    <w:rsid w:val="00835462"/>
  </w:style>
  <w:style w:type="character" w:customStyle="1" w:styleId="Normal-CurrentMode-ChecklistA-1Char">
    <w:name w:val="_Normal - Current Mode - Checklist A - 1 Char"/>
    <w:basedOn w:val="Normal-CurrentModeChar"/>
    <w:rsid w:val="00835462"/>
    <w:rPr>
      <w:color w:val="8EADB4"/>
      <w:sz w:val="24"/>
    </w:rPr>
  </w:style>
  <w:style w:type="paragraph" w:customStyle="1" w:styleId="CODE">
    <w:name w:val="CODE"/>
    <w:basedOn w:val="Normal-CurrentMode-BG"/>
    <w:link w:val="CODEChar"/>
    <w:qFormat/>
    <w:rsid w:val="00835462"/>
    <w:pPr>
      <w:pBdr>
        <w:top w:val="single" w:sz="8" w:space="1" w:color="212121" w:themeColor="background2" w:themeShade="80" w:shadow="1"/>
        <w:left w:val="single" w:sz="8" w:space="4" w:color="212121" w:themeColor="background2" w:themeShade="80" w:shadow="1"/>
        <w:bottom w:val="single" w:sz="8" w:space="1" w:color="212121" w:themeColor="background2" w:themeShade="80" w:shadow="1"/>
        <w:right w:val="single" w:sz="8" w:space="4" w:color="212121" w:themeColor="background2" w:themeShade="80" w:shadow="1"/>
      </w:pBdr>
      <w:tabs>
        <w:tab w:val="left" w:pos="1008"/>
        <w:tab w:val="left" w:pos="1555"/>
        <w:tab w:val="left" w:pos="2102"/>
        <w:tab w:val="left" w:pos="2650"/>
        <w:tab w:val="left" w:pos="3197"/>
        <w:tab w:val="left" w:pos="3744"/>
        <w:tab w:val="left" w:pos="4291"/>
        <w:tab w:val="left" w:pos="4838"/>
        <w:tab w:val="left" w:pos="5386"/>
        <w:tab w:val="left" w:pos="5933"/>
        <w:tab w:val="left" w:pos="6480"/>
      </w:tabs>
      <w:adjustRightInd w:val="0"/>
      <w:ind w:left="432"/>
    </w:pPr>
    <w:rPr>
      <w:rFonts w:ascii="JetBrains Mono" w:hAnsi="JetBrains Mono"/>
      <w:sz w:val="24"/>
    </w:rPr>
  </w:style>
  <w:style w:type="character" w:customStyle="1" w:styleId="CODEChar">
    <w:name w:val="CODE Char"/>
    <w:basedOn w:val="Normal-CurrentMode-BGChar"/>
    <w:link w:val="CODE"/>
    <w:rsid w:val="00835462"/>
    <w:rPr>
      <w:rFonts w:ascii="JetBrains Mono" w:hAnsi="JetBrains Mono"/>
      <w:sz w:val="24"/>
      <w:shd w:val="clear" w:color="auto" w:fill="B3B3B3" w:themeFill="background2" w:themeFillTint="66"/>
    </w:rPr>
  </w:style>
  <w:style w:type="paragraph" w:customStyle="1" w:styleId="NormalcmSubtitle">
    <w:name w:val="_Normal.cm.Subtitle"/>
    <w:basedOn w:val="Normal-CurrentMode"/>
    <w:link w:val="NormalcmSubtitleChar"/>
    <w:qFormat/>
    <w:rsid w:val="00835462"/>
    <w:pPr>
      <w:ind w:left="720" w:right="720"/>
      <w:jc w:val="center"/>
    </w:pPr>
    <w:rPr>
      <w:rFonts w:ascii="Arial Nova Cond Light" w:hAnsi="Arial Nova Cond Light"/>
      <w:spacing w:val="14"/>
    </w:rPr>
  </w:style>
  <w:style w:type="character" w:customStyle="1" w:styleId="Normal-CurrentMode-HighlightAccent1">
    <w:name w:val="_Normal - Current Mode - Highlight Accent 1"/>
    <w:basedOn w:val="Normal-CurrentModeChar"/>
    <w:uiPriority w:val="1"/>
    <w:qFormat/>
    <w:rsid w:val="00835462"/>
    <w:rPr>
      <w:color w:val="CCFF33" w:themeColor="accent1"/>
      <w:sz w:val="24"/>
    </w:rPr>
  </w:style>
  <w:style w:type="character" w:customStyle="1" w:styleId="Normal-CurrentMode-HighlightAccent2">
    <w:name w:val="_Normal - Current Mode - Highlight Accent 2"/>
    <w:basedOn w:val="Normal-CurrentMode-HighlightAccent1"/>
    <w:uiPriority w:val="1"/>
    <w:qFormat/>
    <w:rsid w:val="00835462"/>
    <w:rPr>
      <w:color w:val="8D8FD6" w:themeColor="accent2"/>
      <w:sz w:val="24"/>
    </w:rPr>
  </w:style>
  <w:style w:type="character" w:customStyle="1" w:styleId="Normal-CurrentMode-HighlightAccent3">
    <w:name w:val="_Normal - Current Mode - Highlight Accent 3"/>
    <w:basedOn w:val="Normal-CurrentMode-HighlightAccent2"/>
    <w:uiPriority w:val="1"/>
    <w:qFormat/>
    <w:rsid w:val="00835462"/>
    <w:rPr>
      <w:color w:val="FF6E70" w:themeColor="accent3"/>
      <w:sz w:val="24"/>
    </w:rPr>
  </w:style>
  <w:style w:type="character" w:customStyle="1" w:styleId="Normal-CurrentMode-HighlightAccent4">
    <w:name w:val="_Normal - Current Mode - Highlight Accent 4"/>
    <w:basedOn w:val="Normal-CurrentMode-HighlightAccent3"/>
    <w:uiPriority w:val="1"/>
    <w:qFormat/>
    <w:rsid w:val="00835462"/>
    <w:rPr>
      <w:color w:val="86C1D2" w:themeColor="accent4"/>
      <w:sz w:val="24"/>
    </w:rPr>
  </w:style>
  <w:style w:type="character" w:customStyle="1" w:styleId="Normal-CurrentMode-HighlightAccent5">
    <w:name w:val="_Normal - Current Mode - Highlight Accent 5"/>
    <w:basedOn w:val="Normal-CurrentMode-HighlightAccent4"/>
    <w:uiPriority w:val="1"/>
    <w:qFormat/>
    <w:rsid w:val="00835462"/>
    <w:rPr>
      <w:color w:val="9DE3C8" w:themeColor="accent5"/>
      <w:sz w:val="24"/>
    </w:rPr>
  </w:style>
  <w:style w:type="character" w:customStyle="1" w:styleId="Normal-CurrentMode-HighlightAccent6">
    <w:name w:val="_Normal - Current Mode - Highlight Accent 6"/>
    <w:basedOn w:val="Normal-CurrentMode-HighlightAccent5"/>
    <w:uiPriority w:val="1"/>
    <w:qFormat/>
    <w:rsid w:val="00835462"/>
    <w:rPr>
      <w:color w:val="D7C4A1" w:themeColor="accent6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546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35462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4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5462"/>
    <w:pPr>
      <w:ind w:left="720"/>
      <w:contextualSpacing/>
    </w:pPr>
  </w:style>
  <w:style w:type="character" w:customStyle="1" w:styleId="CODE-Accent3Char">
    <w:name w:val="CODE - Accent 3 Char"/>
    <w:basedOn w:val="CODE0Char"/>
    <w:link w:val="CODE-Accent3"/>
    <w:rsid w:val="00835462"/>
    <w:rPr>
      <w:rFonts w:ascii="JetBrains Mono" w:hAnsi="JetBrains Mono" w:cs="Courier New"/>
      <w:color w:val="FF6E70" w:themeColor="accent3"/>
      <w:shd w:val="clear" w:color="auto" w:fill="B3B3B3" w:themeFill="background2" w:themeFillTint="66"/>
    </w:rPr>
  </w:style>
  <w:style w:type="character" w:customStyle="1" w:styleId="CODEInline-BG1">
    <w:name w:val="CODE (Inline) - BG 1"/>
    <w:basedOn w:val="CODEInline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bdr w:val="none" w:sz="0" w:space="0" w:color="auto"/>
      <w:shd w:val="clear" w:color="auto" w:fill="2A2A2A"/>
      <w:lang w:eastAsia="ja-JP"/>
    </w:rPr>
  </w:style>
  <w:style w:type="character" w:customStyle="1" w:styleId="CODEInlineBG1">
    <w:name w:val="CODE (Inline BG 1)"/>
    <w:basedOn w:val="CODEInline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shd w:val="clear" w:color="auto" w:fill="292929"/>
      <w:lang w:eastAsia="ja-JP"/>
    </w:rPr>
  </w:style>
  <w:style w:type="character" w:customStyle="1" w:styleId="CODEInlineBG1Text2">
    <w:name w:val="CODE (Inline BG 1) Text 2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557B6A" w:themeColor="text2"/>
      <w:sz w:val="22"/>
      <w:u w:val="none"/>
      <w:shd w:val="clear" w:color="auto" w:fill="292929"/>
      <w:lang w:eastAsia="ja-JP"/>
    </w:rPr>
  </w:style>
  <w:style w:type="character" w:customStyle="1" w:styleId="CODEInlineBG1Accent1">
    <w:name w:val="CODE (Inline BG 1) Accent 1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CCFF33" w:themeColor="accent1"/>
      <w:sz w:val="22"/>
      <w:u w:val="none"/>
      <w:shd w:val="clear" w:color="auto" w:fill="292929"/>
      <w:lang w:eastAsia="ja-JP"/>
    </w:rPr>
  </w:style>
  <w:style w:type="character" w:customStyle="1" w:styleId="CODEInlineBG1Accent2">
    <w:name w:val="CODE (Inline BG 1) Accent 2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8D8FD6" w:themeColor="accent2"/>
      <w:sz w:val="22"/>
      <w:u w:val="none"/>
      <w:shd w:val="clear" w:color="auto" w:fill="292929"/>
      <w:lang w:eastAsia="ja-JP"/>
    </w:rPr>
  </w:style>
  <w:style w:type="character" w:customStyle="1" w:styleId="CODEInlineBG1Accent3">
    <w:name w:val="CODE (Inline BG 1) Accent 3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FF6E70" w:themeColor="accent3"/>
      <w:sz w:val="22"/>
      <w:u w:val="none"/>
      <w:shd w:val="clear" w:color="auto" w:fill="292929"/>
      <w:lang w:eastAsia="ja-JP"/>
    </w:rPr>
  </w:style>
  <w:style w:type="character" w:customStyle="1" w:styleId="CODEInlineBG1Accent4">
    <w:name w:val="CODE (Inline BG 1) Accent 4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86C1D2" w:themeColor="accent4"/>
      <w:sz w:val="22"/>
      <w:u w:val="none"/>
      <w:shd w:val="clear" w:color="auto" w:fill="292929"/>
      <w:lang w:eastAsia="ja-JP"/>
    </w:rPr>
  </w:style>
  <w:style w:type="character" w:customStyle="1" w:styleId="CODEInlineBG1Accent5">
    <w:name w:val="CODE (Inline BG 1) Accent 5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9DE3C8" w:themeColor="accent5"/>
      <w:sz w:val="22"/>
      <w:u w:val="none"/>
      <w:shd w:val="clear" w:color="auto" w:fill="292929"/>
      <w:lang w:eastAsia="ja-JP"/>
    </w:rPr>
  </w:style>
  <w:style w:type="character" w:customStyle="1" w:styleId="CODEInlineBG1Accent6">
    <w:name w:val="CODE (Inline BG 1) Accent 6"/>
    <w:basedOn w:val="CODEInlineBG1"/>
    <w:uiPriority w:val="1"/>
    <w:qFormat/>
    <w:rsid w:val="00766D9E"/>
    <w:rPr>
      <w:rFonts w:ascii="JetBrains Mono NL ExtraLight" w:eastAsiaTheme="minorEastAsia" w:hAnsi="JetBrains Mono NL ExtraLight" w:cs="Courier New"/>
      <w:b w:val="0"/>
      <w:i w:val="0"/>
      <w:color w:val="D7C4A1" w:themeColor="accent6"/>
      <w:sz w:val="22"/>
      <w:u w:val="none"/>
      <w:shd w:val="clear" w:color="auto" w:fill="292929"/>
      <w:lang w:eastAsia="ja-JP"/>
    </w:rPr>
  </w:style>
  <w:style w:type="character" w:customStyle="1" w:styleId="Normal-CurrentMode-HighlightText2">
    <w:name w:val="_Normal - Current Mode - Highlight Text 2"/>
    <w:basedOn w:val="Normal-CurrentModeChar"/>
    <w:uiPriority w:val="1"/>
    <w:qFormat/>
    <w:rsid w:val="00835462"/>
    <w:rPr>
      <w:color w:val="557B6A" w:themeColor="text2"/>
      <w:sz w:val="24"/>
    </w:rPr>
  </w:style>
  <w:style w:type="character" w:customStyle="1" w:styleId="NormalcmSubtitleChar">
    <w:name w:val="_Normal.cm.Subtitle Char"/>
    <w:basedOn w:val="Normal-CurrentModeChar"/>
    <w:link w:val="NormalcmSubtitle"/>
    <w:rsid w:val="00835462"/>
    <w:rPr>
      <w:rFonts w:ascii="Arial Nova Cond Light" w:hAnsi="Arial Nova Cond Light"/>
      <w:spacing w:val="14"/>
    </w:rPr>
  </w:style>
  <w:style w:type="paragraph" w:customStyle="1" w:styleId="Title-Subtitle">
    <w:name w:val="Title-Subtitle"/>
    <w:basedOn w:val="Subtitle"/>
    <w:qFormat/>
    <w:rsid w:val="00835462"/>
  </w:style>
  <w:style w:type="character" w:customStyle="1" w:styleId="Normal-CurrentMode-CharacterInline">
    <w:name w:val="_Normal - Current Mode - Character (Inline)"/>
    <w:basedOn w:val="Normal-CurrentModeChar"/>
    <w:uiPriority w:val="1"/>
    <w:qFormat/>
    <w:rsid w:val="00835462"/>
    <w:rPr>
      <w:sz w:val="24"/>
    </w:rPr>
  </w:style>
  <w:style w:type="paragraph" w:customStyle="1" w:styleId="Normal-CurrentMode-BG">
    <w:name w:val="_Normal - Current Mode - BG"/>
    <w:basedOn w:val="Normal-BG"/>
    <w:link w:val="Normal-CurrentMode-BGChar"/>
    <w:qFormat/>
    <w:rsid w:val="00835462"/>
  </w:style>
  <w:style w:type="paragraph" w:customStyle="1" w:styleId="Normal-BG">
    <w:name w:val="Normal - BG"/>
    <w:basedOn w:val="Normal"/>
    <w:link w:val="Normal-BGChar"/>
    <w:qFormat/>
    <w:rsid w:val="00835462"/>
    <w:pPr>
      <w:shd w:val="clear" w:color="auto" w:fill="B3B3B3" w:themeFill="background2" w:themeFillTint="66"/>
    </w:pPr>
  </w:style>
  <w:style w:type="character" w:customStyle="1" w:styleId="Normal-CurrentMode-BGChar">
    <w:name w:val="_Normal - Current Mode - BG Char"/>
    <w:basedOn w:val="Normal-CurrentModeChar"/>
    <w:link w:val="Normal-CurrentMode-BG"/>
    <w:rsid w:val="00835462"/>
    <w:rPr>
      <w:shd w:val="clear" w:color="auto" w:fill="B3B3B3" w:themeFill="background2" w:themeFillTint="66"/>
    </w:rPr>
  </w:style>
  <w:style w:type="character" w:customStyle="1" w:styleId="Normal-BGChar">
    <w:name w:val="Normal - BG Char"/>
    <w:basedOn w:val="DefaultParagraphFont"/>
    <w:link w:val="Normal-BG"/>
    <w:rsid w:val="00835462"/>
    <w:rPr>
      <w:shd w:val="clear" w:color="auto" w:fill="B3B3B3" w:themeFill="background2" w:themeFillTint="66"/>
    </w:rPr>
  </w:style>
  <w:style w:type="paragraph" w:customStyle="1" w:styleId="Normal-DarkMode-BG">
    <w:name w:val="Normal - Dark Mode - BG"/>
    <w:basedOn w:val="Normal-DarkMode"/>
    <w:qFormat/>
    <w:rsid w:val="00835462"/>
    <w:pPr>
      <w:shd w:val="clear" w:color="auto" w:fill="323232"/>
    </w:pPr>
  </w:style>
  <w:style w:type="character" w:customStyle="1" w:styleId="CODEInlineBG1CommentLight">
    <w:name w:val="CODE (Inline BG1) Comment Light"/>
    <w:basedOn w:val="CODEChar"/>
    <w:uiPriority w:val="1"/>
    <w:qFormat/>
    <w:rsid w:val="00835462"/>
    <w:rPr>
      <w:rFonts w:ascii="JetBrains Mono" w:hAnsi="JetBrains Mono"/>
      <w:sz w:val="24"/>
      <w:bdr w:val="none" w:sz="0" w:space="0" w:color="auto"/>
      <w:shd w:val="clear" w:color="auto" w:fill="auto"/>
    </w:rPr>
  </w:style>
  <w:style w:type="character" w:customStyle="1" w:styleId="CODEInline-BGDark">
    <w:name w:val="CODE (Inline) - BG Dark"/>
    <w:basedOn w:val="CODEInline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bdr w:val="none" w:sz="0" w:space="0" w:color="auto"/>
      <w:shd w:val="clear" w:color="auto" w:fill="2A2A2A"/>
      <w:lang w:eastAsia="ja-JP"/>
    </w:rPr>
  </w:style>
  <w:style w:type="character" w:customStyle="1" w:styleId="CODEInlineBGLightComment">
    <w:name w:val="CODE (Inline BG Light) Comment"/>
    <w:basedOn w:val="CODEChar"/>
    <w:uiPriority w:val="1"/>
    <w:qFormat/>
    <w:rsid w:val="00835462"/>
    <w:rPr>
      <w:rFonts w:ascii="JetBrains Mono" w:hAnsi="JetBrains Mono"/>
      <w:color w:val="C0C0C0"/>
      <w:sz w:val="24"/>
      <w:bdr w:val="none" w:sz="0" w:space="0" w:color="auto"/>
      <w:shd w:val="clear" w:color="auto" w:fill="auto"/>
    </w:rPr>
  </w:style>
  <w:style w:type="character" w:customStyle="1" w:styleId="CODEInlineBGDark">
    <w:name w:val="CODE (Inline BG Dark)"/>
    <w:basedOn w:val="CODEInlineBGLight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shd w:val="clear" w:color="auto" w:fill="292929"/>
      <w:lang w:eastAsia="ja-JP"/>
    </w:rPr>
  </w:style>
  <w:style w:type="character" w:customStyle="1" w:styleId="CODEInlineBGDarkAccent1">
    <w:name w:val="CODE (Inline BG Dark) Accent 1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CCFF33" w:themeColor="accent1"/>
      <w:sz w:val="22"/>
      <w:u w:val="none"/>
      <w:shd w:val="clear" w:color="auto" w:fill="292929"/>
      <w:lang w:eastAsia="ja-JP"/>
    </w:rPr>
  </w:style>
  <w:style w:type="character" w:customStyle="1" w:styleId="CODEInlineBGDarkAccent2">
    <w:name w:val="CODE (Inline BG Dark) Accent 2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8D8FD6" w:themeColor="accent2"/>
      <w:sz w:val="22"/>
      <w:u w:val="none"/>
      <w:shd w:val="clear" w:color="auto" w:fill="292929"/>
      <w:lang w:eastAsia="ja-JP"/>
    </w:rPr>
  </w:style>
  <w:style w:type="character" w:customStyle="1" w:styleId="CODEInlineBGDarkAccent3">
    <w:name w:val="CODE (Inline BG Dark) Accent 3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FF6E70" w:themeColor="accent3"/>
      <w:sz w:val="22"/>
      <w:u w:val="none"/>
      <w:shd w:val="clear" w:color="auto" w:fill="292929"/>
      <w:lang w:eastAsia="ja-JP"/>
    </w:rPr>
  </w:style>
  <w:style w:type="character" w:customStyle="1" w:styleId="CODEInlineBGDarkAccent4">
    <w:name w:val="CODE (Inline BG Dark) Accent 4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86C1D2" w:themeColor="accent4"/>
      <w:sz w:val="22"/>
      <w:u w:val="none"/>
      <w:shd w:val="clear" w:color="auto" w:fill="292929"/>
      <w:lang w:eastAsia="ja-JP"/>
    </w:rPr>
  </w:style>
  <w:style w:type="character" w:customStyle="1" w:styleId="CODEInlineBGDarkAccent5">
    <w:name w:val="CODE (Inline BG Dark) Accent 5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9DE3C8" w:themeColor="accent5"/>
      <w:sz w:val="22"/>
      <w:u w:val="none"/>
      <w:shd w:val="clear" w:color="auto" w:fill="292929"/>
      <w:lang w:eastAsia="ja-JP"/>
    </w:rPr>
  </w:style>
  <w:style w:type="character" w:customStyle="1" w:styleId="CODEInlineBGDarkAccent6">
    <w:name w:val="CODE (Inline BG Dark) Accent 6"/>
    <w:basedOn w:val="CODEInlineBGDark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D7C4A1" w:themeColor="accent6"/>
      <w:sz w:val="22"/>
      <w:u w:val="none"/>
      <w:shd w:val="clear" w:color="auto" w:fill="292929"/>
      <w:lang w:eastAsia="ja-JP"/>
    </w:rPr>
  </w:style>
  <w:style w:type="character" w:customStyle="1" w:styleId="CODEInlineBGDarkComment">
    <w:name w:val="CODE (Inline BG Dark) Comment"/>
    <w:basedOn w:val="CODEChar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557B6A" w:themeColor="text2"/>
      <w:sz w:val="22"/>
      <w:u w:val="none"/>
      <w:shd w:val="clear" w:color="auto" w:fill="292929"/>
      <w:lang w:eastAsia="ja-JP"/>
    </w:rPr>
  </w:style>
  <w:style w:type="character" w:customStyle="1" w:styleId="CODEInlineBGLight">
    <w:name w:val="CODE (Inline BG Light)"/>
    <w:basedOn w:val="CODEChar"/>
    <w:uiPriority w:val="1"/>
    <w:qFormat/>
    <w:rsid w:val="00835462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1">
    <w:name w:val="CODE (Inline BG Light) Accent 1"/>
    <w:basedOn w:val="CODEInlineBGLight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CCFF33" w:themeColor="accent1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2">
    <w:name w:val="CODE (Inline BG Light) Accent 2"/>
    <w:basedOn w:val="CODEInlineBGLightAccent1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8D8FD6" w:themeColor="accent2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3">
    <w:name w:val="CODE (Inline BG Light) Accent 3"/>
    <w:basedOn w:val="CODEInlineBGLightAccent2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FF6E70" w:themeColor="accent3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4">
    <w:name w:val="CODE (Inline BG Light) Accent 4"/>
    <w:basedOn w:val="CODEInlineBGLightAccent3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86C1D2" w:themeColor="accent4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5">
    <w:name w:val="CODE (Inline BG Light) Accent 5"/>
    <w:basedOn w:val="CODEInlineBGLightAccent4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9DE3C8" w:themeColor="accent5"/>
      <w:sz w:val="22"/>
      <w:u w:val="none"/>
      <w:shd w:val="clear" w:color="auto" w:fill="434343" w:themeFill="background2"/>
      <w:lang w:eastAsia="ja-JP"/>
    </w:rPr>
  </w:style>
  <w:style w:type="character" w:customStyle="1" w:styleId="CODEInlineBGLightAccent6">
    <w:name w:val="CODE (Inline BG Light) Accent 6"/>
    <w:basedOn w:val="CODEInlineBGLightAccent5"/>
    <w:uiPriority w:val="1"/>
    <w:qFormat/>
    <w:rsid w:val="00835462"/>
    <w:rPr>
      <w:rFonts w:ascii="JetBrains Mono ExtraLight" w:eastAsiaTheme="minorEastAsia" w:hAnsi="JetBrains Mono ExtraLight" w:cs="Courier New"/>
      <w:b w:val="0"/>
      <w:i w:val="0"/>
      <w:color w:val="D7C4A1" w:themeColor="accent6"/>
      <w:sz w:val="22"/>
      <w:u w:val="none"/>
      <w:shd w:val="clear" w:color="auto" w:fill="434343" w:themeFill="background2"/>
      <w:lang w:eastAsia="ja-JP"/>
    </w:rPr>
  </w:style>
  <w:style w:type="character" w:customStyle="1" w:styleId="syncomment">
    <w:name w:val="syn_comment"/>
    <w:basedOn w:val="DefaultParagraphFont"/>
    <w:rsid w:val="00835462"/>
  </w:style>
  <w:style w:type="character" w:customStyle="1" w:styleId="synstring">
    <w:name w:val="syn_string"/>
    <w:basedOn w:val="DefaultParagraphFont"/>
    <w:rsid w:val="00835462"/>
  </w:style>
  <w:style w:type="character" w:customStyle="1" w:styleId="synreserved">
    <w:name w:val="syn_reserved"/>
    <w:basedOn w:val="DefaultParagraphFont"/>
    <w:rsid w:val="00835462"/>
  </w:style>
  <w:style w:type="character" w:styleId="HTMLCode">
    <w:name w:val="HTML Code"/>
    <w:basedOn w:val="DefaultParagraphFont"/>
    <w:uiPriority w:val="99"/>
    <w:semiHidden/>
    <w:unhideWhenUsed/>
    <w:rsid w:val="00835462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835462"/>
    <w:tblPr>
      <w:tblStyleRowBandSize w:val="1"/>
      <w:tblStyleColBandSize w:val="1"/>
      <w:tblBorders>
        <w:top w:val="single" w:sz="4" w:space="0" w:color="CAD2D2" w:themeColor="text1" w:themeTint="99"/>
        <w:left w:val="single" w:sz="4" w:space="0" w:color="CAD2D2" w:themeColor="text1" w:themeTint="99"/>
        <w:bottom w:val="single" w:sz="4" w:space="0" w:color="CAD2D2" w:themeColor="text1" w:themeTint="99"/>
        <w:right w:val="single" w:sz="4" w:space="0" w:color="CAD2D2" w:themeColor="text1" w:themeTint="99"/>
        <w:insideH w:val="single" w:sz="4" w:space="0" w:color="CAD2D2" w:themeColor="text1" w:themeTint="99"/>
        <w:insideV w:val="single" w:sz="4" w:space="0" w:color="CAD2D2" w:themeColor="text1" w:themeTint="99"/>
      </w:tblBorders>
    </w:tblPr>
    <w:tblStylePr w:type="firstRow">
      <w:rPr>
        <w:b/>
        <w:bCs/>
        <w:color w:val="0C202A" w:themeColor="background1"/>
      </w:rPr>
      <w:tblPr/>
      <w:tcPr>
        <w:tcBorders>
          <w:top w:val="single" w:sz="4" w:space="0" w:color="A8B4B5" w:themeColor="text1"/>
          <w:left w:val="single" w:sz="4" w:space="0" w:color="A8B4B5" w:themeColor="text1"/>
          <w:bottom w:val="single" w:sz="4" w:space="0" w:color="A8B4B5" w:themeColor="text1"/>
          <w:right w:val="single" w:sz="4" w:space="0" w:color="A8B4B5" w:themeColor="text1"/>
          <w:insideH w:val="nil"/>
          <w:insideV w:val="nil"/>
        </w:tcBorders>
        <w:shd w:val="clear" w:color="auto" w:fill="A8B4B5" w:themeFill="text1"/>
      </w:tcPr>
    </w:tblStylePr>
    <w:tblStylePr w:type="lastRow">
      <w:rPr>
        <w:b/>
        <w:bCs/>
      </w:rPr>
      <w:tblPr/>
      <w:tcPr>
        <w:tcBorders>
          <w:top w:val="double" w:sz="4" w:space="0" w:color="A8B4B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FF0" w:themeFill="text1" w:themeFillTint="33"/>
      </w:tcPr>
    </w:tblStylePr>
    <w:tblStylePr w:type="band1Horz">
      <w:tblPr/>
      <w:tcPr>
        <w:shd w:val="clear" w:color="auto" w:fill="EDEFF0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5462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7B2A8A"/>
    <w:tblPr>
      <w:tblStyleRowBandSize w:val="1"/>
      <w:tblStyleColBandSize w:val="1"/>
      <w:tblBorders>
        <w:top w:val="single" w:sz="4" w:space="0" w:color="BABBE6" w:themeColor="accent2" w:themeTint="99"/>
        <w:left w:val="single" w:sz="4" w:space="0" w:color="BABBE6" w:themeColor="accent2" w:themeTint="99"/>
        <w:bottom w:val="single" w:sz="4" w:space="0" w:color="BABBE6" w:themeColor="accent2" w:themeTint="99"/>
        <w:right w:val="single" w:sz="4" w:space="0" w:color="BABBE6" w:themeColor="accent2" w:themeTint="99"/>
        <w:insideH w:val="single" w:sz="4" w:space="0" w:color="BABBE6" w:themeColor="accent2" w:themeTint="99"/>
        <w:insideV w:val="single" w:sz="4" w:space="0" w:color="BABBE6" w:themeColor="accent2" w:themeTint="99"/>
      </w:tblBorders>
    </w:tblPr>
    <w:tblStylePr w:type="firstRow">
      <w:rPr>
        <w:b/>
        <w:bCs/>
        <w:color w:val="0C202A" w:themeColor="background1"/>
      </w:rPr>
      <w:tblPr/>
      <w:tcPr>
        <w:tcBorders>
          <w:top w:val="single" w:sz="4" w:space="0" w:color="8D8FD6" w:themeColor="accent2"/>
          <w:left w:val="single" w:sz="4" w:space="0" w:color="8D8FD6" w:themeColor="accent2"/>
          <w:bottom w:val="single" w:sz="4" w:space="0" w:color="8D8FD6" w:themeColor="accent2"/>
          <w:right w:val="single" w:sz="4" w:space="0" w:color="8D8FD6" w:themeColor="accent2"/>
          <w:insideH w:val="nil"/>
          <w:insideV w:val="nil"/>
        </w:tcBorders>
        <w:shd w:val="clear" w:color="auto" w:fill="8D8FD6" w:themeFill="accent2"/>
      </w:tcPr>
    </w:tblStylePr>
    <w:tblStylePr w:type="lastRow">
      <w:rPr>
        <w:b/>
        <w:bCs/>
      </w:rPr>
      <w:tblPr/>
      <w:tcPr>
        <w:tcBorders>
          <w:top w:val="double" w:sz="4" w:space="0" w:color="8D8FD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F6" w:themeFill="accent2" w:themeFillTint="33"/>
      </w:tcPr>
    </w:tblStylePr>
    <w:tblStylePr w:type="band1Horz">
      <w:tblPr/>
      <w:tcPr>
        <w:shd w:val="clear" w:color="auto" w:fill="E8E8F6" w:themeFill="accent2" w:themeFillTint="33"/>
      </w:tcPr>
    </w:tblStylePr>
  </w:style>
  <w:style w:type="table" w:styleId="PlainTable3">
    <w:name w:val="Plain Table 3"/>
    <w:basedOn w:val="TableNormal"/>
    <w:uiPriority w:val="43"/>
    <w:rsid w:val="007B2A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D3D9D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D3D9D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B1E27" w:themeFill="background1" w:themeFillShade="F2"/>
      </w:tcPr>
    </w:tblStylePr>
    <w:tblStylePr w:type="band1Horz">
      <w:tblPr/>
      <w:tcPr>
        <w:shd w:val="clear" w:color="auto" w:fill="0B1E27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yle4">
    <w:name w:val="Style4"/>
    <w:basedOn w:val="GridTable4-Accent2"/>
    <w:uiPriority w:val="99"/>
    <w:rsid w:val="001A613F"/>
    <w:tblPr/>
    <w:tblStylePr w:type="firstRow">
      <w:rPr>
        <w:b w:val="0"/>
        <w:bCs/>
        <w:color w:val="0C202A" w:themeColor="background1"/>
      </w:rPr>
      <w:tblPr/>
      <w:tcPr>
        <w:tcBorders>
          <w:top w:val="single" w:sz="4" w:space="0" w:color="8D8FD6" w:themeColor="accent2"/>
          <w:left w:val="single" w:sz="4" w:space="0" w:color="8D8FD6" w:themeColor="accent2"/>
          <w:bottom w:val="single" w:sz="4" w:space="0" w:color="8D8FD6" w:themeColor="accent2"/>
          <w:right w:val="single" w:sz="4" w:space="0" w:color="8D8FD6" w:themeColor="accent2"/>
          <w:insideH w:val="nil"/>
          <w:insideV w:val="nil"/>
        </w:tcBorders>
        <w:shd w:val="clear" w:color="auto" w:fill="8D8FD6" w:themeFill="accent2"/>
      </w:tcPr>
    </w:tblStylePr>
    <w:tblStylePr w:type="lastRow">
      <w:rPr>
        <w:b w:val="0"/>
        <w:bCs/>
      </w:rPr>
      <w:tblPr/>
      <w:tcPr>
        <w:tcBorders>
          <w:top w:val="double" w:sz="4" w:space="0" w:color="8D8FD6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8E8F6" w:themeFill="accent2" w:themeFillTint="33"/>
      </w:tcPr>
    </w:tblStylePr>
    <w:tblStylePr w:type="band1Horz">
      <w:tblPr/>
      <w:tcPr>
        <w:shd w:val="clear" w:color="auto" w:fill="E8E8F6" w:themeFill="accent2" w:themeFillTint="33"/>
      </w:tcPr>
    </w:tblStylePr>
  </w:style>
  <w:style w:type="table" w:customStyle="1" w:styleId="Style5">
    <w:name w:val="Style5"/>
    <w:basedOn w:val="Style4"/>
    <w:uiPriority w:val="99"/>
    <w:rsid w:val="00F3465E"/>
    <w:tblPr/>
    <w:tblStylePr w:type="firstRow">
      <w:rPr>
        <w:b w:val="0"/>
        <w:bCs/>
        <w:color w:val="0C202A" w:themeColor="background1"/>
      </w:rPr>
      <w:tblPr/>
      <w:tcPr>
        <w:tcBorders>
          <w:top w:val="single" w:sz="4" w:space="0" w:color="8D8FD6" w:themeColor="accent2"/>
          <w:left w:val="single" w:sz="4" w:space="0" w:color="8D8FD6" w:themeColor="accent2"/>
          <w:bottom w:val="single" w:sz="4" w:space="0" w:color="8D8FD6" w:themeColor="accent2"/>
          <w:right w:val="single" w:sz="4" w:space="0" w:color="8D8FD6" w:themeColor="accent2"/>
          <w:insideH w:val="nil"/>
          <w:insideV w:val="nil"/>
        </w:tcBorders>
        <w:shd w:val="clear" w:color="auto" w:fill="8D8FD6" w:themeFill="accent2"/>
      </w:tcPr>
    </w:tblStylePr>
    <w:tblStylePr w:type="lastRow">
      <w:rPr>
        <w:b w:val="0"/>
        <w:bCs/>
      </w:rPr>
      <w:tblPr/>
      <w:tcPr>
        <w:tcBorders>
          <w:top w:val="double" w:sz="4" w:space="0" w:color="8D8FD6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rFonts w:ascii="Arial Nova" w:hAnsi="Arial Nova"/>
        <w:spacing w:val="40"/>
        <w:w w:val="80"/>
      </w:rPr>
      <w:tblPr/>
      <w:tcPr>
        <w:shd w:val="clear" w:color="auto" w:fill="E8E8F6" w:themeFill="accent2" w:themeFillTint="33"/>
      </w:tcPr>
    </w:tblStylePr>
    <w:tblStylePr w:type="band2Vert">
      <w:rPr>
        <w:rFonts w:ascii="Georgia Pro Cond Semibold" w:hAnsi="Georgia Pro Cond Semibold"/>
        <w:spacing w:val="40"/>
        <w:w w:val="80"/>
        <w:position w:val="0"/>
      </w:rPr>
    </w:tblStylePr>
    <w:tblStylePr w:type="band1Horz">
      <w:tblPr/>
      <w:tcPr>
        <w:shd w:val="clear" w:color="auto" w:fill="E8E8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ibrary\OneDrive\Documents\Microsoft%20Office\Word\Templates\KevinB's%20Reference%20Template%20-%20Dark%20Mode%20v02.dotx" TargetMode="Externa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Custom 6">
      <a:majorFont>
        <a:latin typeface="Georgia Pro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111F-BE89-443F-A790-96D9602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KevinB's Reference Template - Dark Mode v02.dotx</Template>
  <TotalTime>39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Hotkey List – Reference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notes</dc:subject>
  <dc:creator>Kevin Boykin</dc:creator>
  <cp:keywords>notes;reference;code;dark_mode;template;document</cp:keywords>
  <dc:description/>
  <cp:lastModifiedBy>kevin boykin</cp:lastModifiedBy>
  <cp:revision>1</cp:revision>
  <dcterms:created xsi:type="dcterms:W3CDTF">2022-02-15T03:47:00Z</dcterms:created>
  <dcterms:modified xsi:type="dcterms:W3CDTF">2022-02-15T04:26:00Z</dcterms:modified>
</cp:coreProperties>
</file>